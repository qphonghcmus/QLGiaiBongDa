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D2DAF" w14:textId="77777777" w:rsidR="003548A8" w:rsidRDefault="003548A8" w:rsidP="003548A8">
      <w:pPr>
        <w:rPr>
          <w:lang w:val="en-US"/>
        </w:rPr>
      </w:pPr>
    </w:p>
    <w:p w14:paraId="7E1E9279" w14:textId="77777777" w:rsidR="00301562" w:rsidRDefault="00301562" w:rsidP="003548A8">
      <w:pPr>
        <w:rPr>
          <w:lang w:val="en-US"/>
        </w:rPr>
      </w:pPr>
    </w:p>
    <w:p w14:paraId="75E62E8E" w14:textId="77777777" w:rsidR="00301562" w:rsidRDefault="00301562" w:rsidP="003548A8">
      <w:pPr>
        <w:rPr>
          <w:lang w:val="en-US"/>
        </w:rPr>
      </w:pPr>
    </w:p>
    <w:p w14:paraId="1A94EE81" w14:textId="77777777" w:rsidR="00301562" w:rsidRDefault="00301562" w:rsidP="003548A8">
      <w:pPr>
        <w:rPr>
          <w:lang w:val="en-US"/>
        </w:rPr>
      </w:pPr>
    </w:p>
    <w:p w14:paraId="5E8E9A83" w14:textId="77777777" w:rsidR="00301562" w:rsidRDefault="00301562" w:rsidP="003548A8">
      <w:pPr>
        <w:rPr>
          <w:lang w:val="en-US"/>
        </w:rPr>
      </w:pPr>
    </w:p>
    <w:p w14:paraId="1FCA70A7" w14:textId="77777777" w:rsidR="00301562" w:rsidRDefault="00301562" w:rsidP="003548A8">
      <w:pPr>
        <w:rPr>
          <w:lang w:val="en-US"/>
        </w:rPr>
      </w:pPr>
    </w:p>
    <w:p w14:paraId="34508113" w14:textId="77777777" w:rsidR="00301562" w:rsidRDefault="00301562" w:rsidP="003548A8">
      <w:pPr>
        <w:rPr>
          <w:lang w:val="en-US"/>
        </w:rPr>
      </w:pPr>
    </w:p>
    <w:p w14:paraId="0F74778B" w14:textId="77777777" w:rsidR="003548A8" w:rsidRPr="003548A8" w:rsidRDefault="003548A8" w:rsidP="003548A8">
      <w:pPr>
        <w:rPr>
          <w:lang w:val="en-US"/>
        </w:rPr>
      </w:pPr>
    </w:p>
    <w:p w14:paraId="021AC779" w14:textId="4E24DB27"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DF6EC0">
        <w:rPr>
          <w:color w:val="0000FF"/>
          <w:lang w:val="en-US"/>
        </w:rPr>
        <w:t>Phần mềm quản lý giải bóng đá vô địch quốc gia</w:t>
      </w:r>
    </w:p>
    <w:p w14:paraId="5863145E" w14:textId="77777777" w:rsidR="007A1DE8" w:rsidRPr="007A1DE8" w:rsidRDefault="007A1DE8" w:rsidP="007A1DE8">
      <w:pPr>
        <w:rPr>
          <w:lang w:val="en-US"/>
        </w:rPr>
      </w:pPr>
    </w:p>
    <w:p w14:paraId="6C1148D1" w14:textId="1F4B6D1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F6EC0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6E2375A1" w14:textId="77777777" w:rsidR="00D234F3" w:rsidRDefault="00D234F3">
      <w:pPr>
        <w:pStyle w:val="Title"/>
        <w:jc w:val="both"/>
        <w:rPr>
          <w:lang w:val="en-US"/>
        </w:rPr>
      </w:pPr>
    </w:p>
    <w:p w14:paraId="61649D7E" w14:textId="77777777" w:rsidR="003548A8" w:rsidRDefault="003548A8" w:rsidP="003548A8">
      <w:pPr>
        <w:rPr>
          <w:lang w:val="en-US"/>
        </w:rPr>
      </w:pPr>
    </w:p>
    <w:p w14:paraId="6BFADC4A" w14:textId="77777777" w:rsidR="00301562" w:rsidRDefault="00301562" w:rsidP="003548A8">
      <w:pPr>
        <w:rPr>
          <w:lang w:val="en-US"/>
        </w:rPr>
      </w:pPr>
    </w:p>
    <w:p w14:paraId="11E1E3D8" w14:textId="77777777" w:rsidR="00301562" w:rsidRDefault="00301562" w:rsidP="003548A8">
      <w:pPr>
        <w:rPr>
          <w:lang w:val="en-US"/>
        </w:rPr>
      </w:pPr>
    </w:p>
    <w:p w14:paraId="21EE8ABF" w14:textId="77777777" w:rsidR="00301562" w:rsidRDefault="00301562" w:rsidP="003548A8">
      <w:pPr>
        <w:rPr>
          <w:lang w:val="en-US"/>
        </w:rPr>
      </w:pPr>
    </w:p>
    <w:p w14:paraId="574D7A7B" w14:textId="77777777" w:rsidR="00301562" w:rsidRDefault="00301562" w:rsidP="003548A8">
      <w:pPr>
        <w:rPr>
          <w:lang w:val="en-US"/>
        </w:rPr>
      </w:pPr>
    </w:p>
    <w:p w14:paraId="5260AA42" w14:textId="77777777" w:rsidR="00301562" w:rsidRDefault="00301562" w:rsidP="003548A8">
      <w:pPr>
        <w:rPr>
          <w:lang w:val="en-US"/>
        </w:rPr>
      </w:pPr>
    </w:p>
    <w:p w14:paraId="61707D31" w14:textId="77777777" w:rsidR="00301562" w:rsidRDefault="00301562" w:rsidP="003548A8">
      <w:pPr>
        <w:rPr>
          <w:lang w:val="en-US"/>
        </w:rPr>
      </w:pPr>
    </w:p>
    <w:p w14:paraId="337FAB20" w14:textId="77777777" w:rsidR="00301562" w:rsidRDefault="00301562" w:rsidP="003548A8">
      <w:pPr>
        <w:rPr>
          <w:lang w:val="en-US"/>
        </w:rPr>
      </w:pPr>
    </w:p>
    <w:p w14:paraId="43D4BACC" w14:textId="77777777" w:rsidR="00301562" w:rsidRDefault="00301562" w:rsidP="003548A8">
      <w:pPr>
        <w:rPr>
          <w:lang w:val="en-US"/>
        </w:rPr>
      </w:pPr>
    </w:p>
    <w:p w14:paraId="530F0B96" w14:textId="77777777" w:rsidR="003548A8" w:rsidRDefault="003548A8" w:rsidP="003548A8">
      <w:pPr>
        <w:rPr>
          <w:lang w:val="en-US"/>
        </w:rPr>
      </w:pPr>
    </w:p>
    <w:p w14:paraId="033C4D6A" w14:textId="77777777" w:rsidR="003548A8" w:rsidRDefault="003548A8" w:rsidP="003548A8">
      <w:pPr>
        <w:rPr>
          <w:lang w:val="en-US"/>
        </w:rPr>
      </w:pPr>
    </w:p>
    <w:p w14:paraId="3B729FC5" w14:textId="77777777" w:rsidR="003548A8" w:rsidRDefault="003548A8" w:rsidP="003548A8">
      <w:pPr>
        <w:rPr>
          <w:lang w:val="en-US"/>
        </w:rPr>
      </w:pPr>
    </w:p>
    <w:p w14:paraId="37680E41" w14:textId="77777777" w:rsidR="003548A8" w:rsidRDefault="003548A8" w:rsidP="003548A8">
      <w:pPr>
        <w:rPr>
          <w:lang w:val="en-US"/>
        </w:rPr>
      </w:pPr>
    </w:p>
    <w:p w14:paraId="2DF79B3F" w14:textId="77777777" w:rsidR="003548A8" w:rsidRDefault="003548A8" w:rsidP="003548A8">
      <w:pPr>
        <w:rPr>
          <w:lang w:val="en-US"/>
        </w:rPr>
      </w:pPr>
    </w:p>
    <w:p w14:paraId="0F0B8C3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0B21D99" w14:textId="793183D6" w:rsidR="003548A8" w:rsidRDefault="00C53DB8" w:rsidP="00C53DB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1612498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Phan Quốc Phong</w:t>
      </w:r>
    </w:p>
    <w:p w14:paraId="4C2627BC" w14:textId="7E46B242" w:rsidR="00DC363E" w:rsidRPr="003548A8" w:rsidRDefault="00C53DB8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1612425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Tạ Đăng Hiếu Nghĩa</w:t>
      </w:r>
    </w:p>
    <w:p w14:paraId="6ECF372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E82DE8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368050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EDBE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C2A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627B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16A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6E3B98A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57080" w14:textId="6733B92D" w:rsidR="00E95D0C" w:rsidRPr="003548A8" w:rsidRDefault="00E6603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29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03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9B69E" w14:textId="7F51440F" w:rsidR="00E95D0C" w:rsidRPr="003548A8" w:rsidRDefault="00E66037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F9641" w14:textId="5339240B" w:rsidR="00E95D0C" w:rsidRPr="0037628A" w:rsidRDefault="00C6018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Vẽ và đặc tả sơ đồ Use-case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69E9" w14:textId="77777777" w:rsidR="00E95D0C" w:rsidRDefault="00E6603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Phan Quốc Phong</w:t>
            </w:r>
          </w:p>
          <w:p w14:paraId="462400B2" w14:textId="43BF0D87" w:rsidR="00E66037" w:rsidRPr="003548A8" w:rsidRDefault="00E66037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 Đăng Hiếu Nghĩa</w:t>
            </w:r>
          </w:p>
        </w:tc>
      </w:tr>
      <w:tr w:rsidR="00E95D0C" w:rsidRPr="007A1DE8" w14:paraId="2CE0BF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B753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D7EB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2754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97C4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942280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5A7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863B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55CB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882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CBC6BA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73E4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306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3686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563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37B5F1A" w14:textId="77777777" w:rsidR="00A23833" w:rsidRDefault="00A23833" w:rsidP="0031511D">
      <w:pPr>
        <w:pStyle w:val="Title"/>
        <w:rPr>
          <w:lang w:val="en-US"/>
        </w:rPr>
      </w:pPr>
    </w:p>
    <w:p w14:paraId="3EFC5C6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  <w:t>Mục lục</w:t>
      </w:r>
    </w:p>
    <w:p w14:paraId="7272EF0E" w14:textId="77777777"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3E49D908" w14:textId="77777777" w:rsidR="0060493B" w:rsidRPr="008D3541" w:rsidRDefault="00DC23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3217E5F1" w14:textId="77777777" w:rsidR="0060493B" w:rsidRPr="008D3541" w:rsidRDefault="00DC23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59DD26D1" w14:textId="77777777" w:rsidR="0060493B" w:rsidRPr="008D3541" w:rsidRDefault="00DC231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1426F8B8" w14:textId="77777777" w:rsidR="0060493B" w:rsidRPr="008D3541" w:rsidRDefault="00DC231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14:paraId="362067B0" w14:textId="77777777" w:rsidR="00A23833" w:rsidRDefault="00A23833" w:rsidP="0060493B">
      <w:pPr>
        <w:pStyle w:val="Heading1"/>
        <w:pageBreakBefore/>
      </w:pPr>
      <w:r>
        <w:rPr>
          <w:lang w:val="en-US"/>
        </w:rPr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14:paraId="0C70D998" w14:textId="1AFB7DC9" w:rsidR="00A23833" w:rsidRDefault="00A23833" w:rsidP="00A23833">
      <w:pPr>
        <w:jc w:val="both"/>
        <w:rPr>
          <w:i/>
          <w:color w:val="0000FF"/>
        </w:rPr>
      </w:pPr>
    </w:p>
    <w:p w14:paraId="3D153E31" w14:textId="337CEFC5" w:rsidR="0074067A" w:rsidRDefault="0074067A" w:rsidP="00A23833">
      <w:pPr>
        <w:jc w:val="both"/>
      </w:pPr>
      <w:r>
        <w:rPr>
          <w:noProof/>
        </w:rPr>
        <w:drawing>
          <wp:inline distT="0" distB="0" distL="0" distR="0" wp14:anchorId="4DAF201A" wp14:editId="58BBB0DD">
            <wp:extent cx="5732145" cy="35693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181B" w14:textId="00F50317" w:rsidR="0074067A" w:rsidRDefault="0074067A" w:rsidP="00A23833">
      <w:pPr>
        <w:jc w:val="both"/>
      </w:pPr>
    </w:p>
    <w:p w14:paraId="60584C8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GoBack"/>
      <w:bookmarkEnd w:id="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395AA785" w14:textId="77777777" w:rsidTr="008D3541">
        <w:tc>
          <w:tcPr>
            <w:tcW w:w="763" w:type="dxa"/>
            <w:shd w:val="clear" w:color="auto" w:fill="auto"/>
          </w:tcPr>
          <w:p w14:paraId="367D76C5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6422A3A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14:paraId="335AB19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4C775FDC" w14:textId="77777777" w:rsidTr="008D3541">
        <w:tc>
          <w:tcPr>
            <w:tcW w:w="763" w:type="dxa"/>
            <w:shd w:val="clear" w:color="auto" w:fill="auto"/>
          </w:tcPr>
          <w:p w14:paraId="65D97AB9" w14:textId="7E49073A" w:rsidR="00A23833" w:rsidRPr="008D354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6345EA24" w14:textId="1CDE2991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Người sử dụng</w:t>
            </w:r>
          </w:p>
        </w:tc>
        <w:tc>
          <w:tcPr>
            <w:tcW w:w="5651" w:type="dxa"/>
            <w:shd w:val="clear" w:color="auto" w:fill="auto"/>
          </w:tcPr>
          <w:p w14:paraId="0C34463E" w14:textId="06D8C533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Người sử dụng phần mềm để quản lý giải đấu</w:t>
            </w:r>
          </w:p>
        </w:tc>
      </w:tr>
      <w:tr w:rsidR="00A23833" w:rsidRPr="008D3541" w14:paraId="687F30EB" w14:textId="77777777" w:rsidTr="008D3541">
        <w:tc>
          <w:tcPr>
            <w:tcW w:w="763" w:type="dxa"/>
            <w:shd w:val="clear" w:color="auto" w:fill="auto"/>
          </w:tcPr>
          <w:p w14:paraId="1AA562A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14:paraId="55C55696" w14:textId="77777777"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14:paraId="0E9796C1" w14:textId="77777777"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14:paraId="72849A29" w14:textId="77777777" w:rsidR="00A23833" w:rsidRDefault="00A23833" w:rsidP="00A23833">
      <w:pPr>
        <w:pStyle w:val="BodyText"/>
        <w:rPr>
          <w:lang w:val="en-US"/>
        </w:rPr>
      </w:pPr>
    </w:p>
    <w:p w14:paraId="641AFB39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69F653C9" w14:textId="77777777" w:rsidTr="008D3541">
        <w:tc>
          <w:tcPr>
            <w:tcW w:w="763" w:type="dxa"/>
            <w:shd w:val="clear" w:color="auto" w:fill="auto"/>
          </w:tcPr>
          <w:p w14:paraId="7A249BEF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697F250B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14:paraId="4DBD15B3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14:paraId="4220A917" w14:textId="77777777" w:rsidTr="008D3541">
        <w:tc>
          <w:tcPr>
            <w:tcW w:w="763" w:type="dxa"/>
            <w:shd w:val="clear" w:color="auto" w:fill="auto"/>
          </w:tcPr>
          <w:p w14:paraId="29F9251B" w14:textId="5C806D63" w:rsidR="00A23833" w:rsidRPr="008D354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3192" w:type="dxa"/>
            <w:shd w:val="clear" w:color="auto" w:fill="auto"/>
          </w:tcPr>
          <w:p w14:paraId="5611438A" w14:textId="31CA0CD8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Tiếp nhận hồ sơ đăng ký</w:t>
            </w:r>
          </w:p>
        </w:tc>
        <w:tc>
          <w:tcPr>
            <w:tcW w:w="5651" w:type="dxa"/>
            <w:shd w:val="clear" w:color="auto" w:fill="auto"/>
          </w:tcPr>
          <w:p w14:paraId="6F58F0F4" w14:textId="6878CE81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Kiểm tra hồ sơ, xóa hoặc cập nhật lại hồ sơ một đội bóng</w:t>
            </w:r>
          </w:p>
        </w:tc>
      </w:tr>
      <w:tr w:rsidR="00A23833" w:rsidRPr="008D3541" w14:paraId="631C574A" w14:textId="77777777" w:rsidTr="008D3541">
        <w:tc>
          <w:tcPr>
            <w:tcW w:w="763" w:type="dxa"/>
            <w:shd w:val="clear" w:color="auto" w:fill="auto"/>
          </w:tcPr>
          <w:p w14:paraId="7A03B949" w14:textId="2EF0C9A4" w:rsidR="00A23833" w:rsidRPr="008D354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3192" w:type="dxa"/>
            <w:shd w:val="clear" w:color="auto" w:fill="auto"/>
          </w:tcPr>
          <w:p w14:paraId="7BE80EDE" w14:textId="333C4006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Lập lịch thi đấu</w:t>
            </w:r>
          </w:p>
        </w:tc>
        <w:tc>
          <w:tcPr>
            <w:tcW w:w="5651" w:type="dxa"/>
            <w:shd w:val="clear" w:color="auto" w:fill="auto"/>
          </w:tcPr>
          <w:p w14:paraId="108F437A" w14:textId="55CC0F9E" w:rsidR="00A23833" w:rsidRPr="008D354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Kiểm tra lịch, xóa hoặc cập nhật lịch thi đấu</w:t>
            </w:r>
          </w:p>
        </w:tc>
      </w:tr>
      <w:tr w:rsidR="00FA51D1" w:rsidRPr="008D3541" w14:paraId="3A893D70" w14:textId="77777777" w:rsidTr="008D3541">
        <w:tc>
          <w:tcPr>
            <w:tcW w:w="763" w:type="dxa"/>
            <w:shd w:val="clear" w:color="auto" w:fill="auto"/>
          </w:tcPr>
          <w:p w14:paraId="72BEF336" w14:textId="23146A3D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3192" w:type="dxa"/>
            <w:shd w:val="clear" w:color="auto" w:fill="auto"/>
          </w:tcPr>
          <w:p w14:paraId="228556BB" w14:textId="16BB5813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Ghi nhận kết quả trận đấu</w:t>
            </w:r>
          </w:p>
        </w:tc>
        <w:tc>
          <w:tcPr>
            <w:tcW w:w="5651" w:type="dxa"/>
            <w:shd w:val="clear" w:color="auto" w:fill="auto"/>
          </w:tcPr>
          <w:p w14:paraId="705CFE00" w14:textId="26D22F99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Kiểm tra kết quả, xóa hoặc cập nhật kết quả trận đấu</w:t>
            </w:r>
          </w:p>
        </w:tc>
      </w:tr>
      <w:tr w:rsidR="00FA51D1" w:rsidRPr="008D3541" w14:paraId="18AA40FA" w14:textId="77777777" w:rsidTr="008D3541">
        <w:tc>
          <w:tcPr>
            <w:tcW w:w="763" w:type="dxa"/>
            <w:shd w:val="clear" w:color="auto" w:fill="auto"/>
          </w:tcPr>
          <w:p w14:paraId="3AC4587D" w14:textId="1C16C0A6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3192" w:type="dxa"/>
            <w:shd w:val="clear" w:color="auto" w:fill="auto"/>
          </w:tcPr>
          <w:p w14:paraId="19837D98" w14:textId="2E80A073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cầu thủ</w:t>
            </w:r>
          </w:p>
        </w:tc>
        <w:tc>
          <w:tcPr>
            <w:tcW w:w="5651" w:type="dxa"/>
            <w:shd w:val="clear" w:color="auto" w:fill="auto"/>
          </w:tcPr>
          <w:p w14:paraId="6475DCF3" w14:textId="578563D6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Cung cấp thông tin về cầu thủ theo mã số hoặc tên</w:t>
            </w:r>
          </w:p>
        </w:tc>
      </w:tr>
      <w:tr w:rsidR="00FA51D1" w:rsidRPr="008D3541" w14:paraId="3DDCA1DC" w14:textId="77777777" w:rsidTr="008D3541">
        <w:tc>
          <w:tcPr>
            <w:tcW w:w="763" w:type="dxa"/>
            <w:shd w:val="clear" w:color="auto" w:fill="auto"/>
          </w:tcPr>
          <w:p w14:paraId="179A0A4B" w14:textId="389A8C97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3192" w:type="dxa"/>
            <w:shd w:val="clear" w:color="auto" w:fill="auto"/>
          </w:tcPr>
          <w:p w14:paraId="0B89A828" w14:textId="303A4AD2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Lập báo cáo giải</w:t>
            </w:r>
          </w:p>
        </w:tc>
        <w:tc>
          <w:tcPr>
            <w:tcW w:w="5651" w:type="dxa"/>
            <w:shd w:val="clear" w:color="auto" w:fill="auto"/>
          </w:tcPr>
          <w:p w14:paraId="3B04AFE4" w14:textId="466A9A06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Cung cấp báo cáo về bảng xếp hạng và danh sách cầu thủ ghi bàn</w:t>
            </w:r>
          </w:p>
        </w:tc>
      </w:tr>
      <w:tr w:rsidR="00FA51D1" w:rsidRPr="008D3541" w14:paraId="702FCCC3" w14:textId="77777777" w:rsidTr="008D3541">
        <w:tc>
          <w:tcPr>
            <w:tcW w:w="763" w:type="dxa"/>
            <w:shd w:val="clear" w:color="auto" w:fill="auto"/>
          </w:tcPr>
          <w:p w14:paraId="11046793" w14:textId="5DB79290" w:rsidR="00FA51D1" w:rsidRDefault="00FA51D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3192" w:type="dxa"/>
            <w:shd w:val="clear" w:color="auto" w:fill="auto"/>
          </w:tcPr>
          <w:p w14:paraId="71063F20" w14:textId="0E181E63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5651" w:type="dxa"/>
            <w:shd w:val="clear" w:color="auto" w:fill="auto"/>
          </w:tcPr>
          <w:p w14:paraId="17B0AED5" w14:textId="1756251A" w:rsidR="00FA51D1" w:rsidRDefault="00FA51D1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quy định mới</w:t>
            </w:r>
          </w:p>
        </w:tc>
      </w:tr>
    </w:tbl>
    <w:p w14:paraId="514DA605" w14:textId="77777777" w:rsidR="00A23833" w:rsidRDefault="00A23833" w:rsidP="00A23833">
      <w:pPr>
        <w:rPr>
          <w:lang w:val="en-US"/>
        </w:rPr>
      </w:pPr>
    </w:p>
    <w:p w14:paraId="2AE6FC7D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14:paraId="5CF67562" w14:textId="3C6C1844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024A6F">
        <w:rPr>
          <w:color w:val="0000FF"/>
          <w:lang w:val="en-US"/>
        </w:rPr>
        <w:t>Tiếp nhận hồ sơ đăng ký</w:t>
      </w:r>
      <w:r w:rsidRPr="0037628A">
        <w:rPr>
          <w:color w:val="0000FF"/>
          <w:lang w:val="en-US"/>
        </w:rPr>
        <w:t>”</w:t>
      </w:r>
      <w:bookmarkEnd w:id="10"/>
    </w:p>
    <w:p w14:paraId="76021A53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0193A2B4" w14:textId="181D76B5" w:rsidR="00024A6F" w:rsidRPr="00024A6F" w:rsidRDefault="00024A6F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đăng ký một đội bóng dựa trên thông tin từ hồ sơ của đội bóng đó.</w:t>
      </w:r>
    </w:p>
    <w:p w14:paraId="50C2DD91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5EBAE289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1EDC2B0B" w14:textId="43A77DD6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cung cấp biểu mẫu để người dùng cung cấp hồ sơ về đội bóng.</w:t>
      </w:r>
    </w:p>
    <w:p w14:paraId="3FA303A7" w14:textId="0B934201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2B57C9E0" w14:textId="115D217F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3CDAB40B" w14:textId="6B286817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082E3877" w14:textId="060C433D" w:rsidR="00024A6F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1F7C3262" w14:textId="1629C2B1" w:rsidR="00024A6F" w:rsidRPr="0037628A" w:rsidRDefault="00024A6F" w:rsidP="00024A6F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4DA7ACC3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5C42B06" w14:textId="051CB8EA" w:rsidR="00024A6F" w:rsidRDefault="008759BD" w:rsidP="00024A6F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024A6F">
        <w:rPr>
          <w:i/>
          <w:color w:val="0000FF"/>
          <w:lang w:val="en-US"/>
        </w:rPr>
        <w:t>. Thông tin người dùng cung cấp không đúng:</w:t>
      </w:r>
    </w:p>
    <w:p w14:paraId="7AEBEE62" w14:textId="10A8A1B9" w:rsidR="00024A6F" w:rsidRDefault="008759BD" w:rsidP="00024A6F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024A6F">
        <w:rPr>
          <w:i/>
          <w:color w:val="0000FF"/>
          <w:lang w:val="en-US"/>
        </w:rPr>
        <w:t>.1 Hệ thống thông báo thông tin không đúng quy định.</w:t>
      </w:r>
    </w:p>
    <w:p w14:paraId="08B471A3" w14:textId="2DB6D281" w:rsidR="00024A6F" w:rsidRPr="0037628A" w:rsidRDefault="008759BD" w:rsidP="00024A6F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024A6F">
        <w:rPr>
          <w:i/>
          <w:color w:val="0000FF"/>
          <w:lang w:val="en-US"/>
        </w:rPr>
        <w:t>.2 Hệ thống yêu cầu cung cấp lại.</w:t>
      </w:r>
    </w:p>
    <w:p w14:paraId="51837AF0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3E2FB951" w14:textId="1C6B24A0" w:rsidR="00024A6F" w:rsidRDefault="005304E9" w:rsidP="00024A6F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5568E052" w14:textId="260F0AC6" w:rsidR="005304E9" w:rsidRPr="00024A6F" w:rsidRDefault="005304E9" w:rsidP="00024A6F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</w:t>
      </w:r>
      <w:r w:rsidR="004D14AD">
        <w:rPr>
          <w:i/>
          <w:color w:val="0000FF"/>
          <w:lang w:val="en-US"/>
        </w:rPr>
        <w:t>.</w:t>
      </w:r>
    </w:p>
    <w:p w14:paraId="54BA5715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95DF5DC" w14:textId="77777777" w:rsidR="00190497" w:rsidRDefault="00190497" w:rsidP="00190497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511561FB" w14:textId="77777777"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74617A77" w14:textId="34B9E341" w:rsidR="003C0094" w:rsidRPr="003C0094" w:rsidRDefault="003C0094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Cơ sở dữ liệu của hệ thống được cập nhật sau khi ghi nhận thành công hồ sơ đội bóng.</w:t>
      </w:r>
    </w:p>
    <w:p w14:paraId="4CDA6BAF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64ADD216" w14:textId="77777777" w:rsidR="00190497" w:rsidRDefault="00190497" w:rsidP="00190497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1483E824" w14:textId="236D69C6" w:rsidR="006F2AD5" w:rsidRDefault="006F2AD5" w:rsidP="006F2AD5">
      <w:pPr>
        <w:pStyle w:val="BodyText"/>
        <w:ind w:left="0"/>
        <w:jc w:val="both"/>
        <w:rPr>
          <w:i/>
          <w:color w:val="0000FF"/>
          <w:lang w:val="en-US"/>
        </w:rPr>
      </w:pPr>
    </w:p>
    <w:p w14:paraId="377F895A" w14:textId="77777777" w:rsidR="006F2AD5" w:rsidRPr="00FA6354" w:rsidRDefault="006F2AD5" w:rsidP="006F2AD5">
      <w:pPr>
        <w:pStyle w:val="BodyText"/>
        <w:ind w:left="0"/>
        <w:jc w:val="both"/>
        <w:rPr>
          <w:i/>
          <w:color w:val="0000FF"/>
          <w:lang w:val="en-US"/>
        </w:rPr>
      </w:pPr>
    </w:p>
    <w:p w14:paraId="0C4BF90C" w14:textId="14EC0319" w:rsidR="006F2AD5" w:rsidRPr="0037628A" w:rsidRDefault="006F2AD5" w:rsidP="006F2AD5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Lập lịch thi đấu</w:t>
      </w:r>
      <w:r w:rsidRPr="0037628A">
        <w:rPr>
          <w:color w:val="0000FF"/>
          <w:lang w:val="en-US"/>
        </w:rPr>
        <w:t>”</w:t>
      </w:r>
    </w:p>
    <w:p w14:paraId="599DE6BF" w14:textId="77777777" w:rsidR="006F2AD5" w:rsidRDefault="006F2AD5" w:rsidP="006F2AD5">
      <w:pPr>
        <w:pStyle w:val="Heading3"/>
        <w:spacing w:line="360" w:lineRule="auto"/>
        <w:jc w:val="both"/>
      </w:pPr>
      <w:r>
        <w:t>Tóm tắt</w:t>
      </w:r>
    </w:p>
    <w:p w14:paraId="2E900374" w14:textId="46D924F3" w:rsidR="006F2AD5" w:rsidRPr="00024A6F" w:rsidRDefault="006F2AD5" w:rsidP="006F2AD5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tạo ra một lịch thi đấu cho các đội bóng.</w:t>
      </w:r>
    </w:p>
    <w:p w14:paraId="65E14DA8" w14:textId="77777777" w:rsidR="006F2AD5" w:rsidRDefault="006F2AD5" w:rsidP="006F2AD5">
      <w:pPr>
        <w:pStyle w:val="Heading3"/>
        <w:spacing w:line="360" w:lineRule="auto"/>
        <w:jc w:val="both"/>
      </w:pPr>
      <w:r>
        <w:t>Dòng sự kiện</w:t>
      </w:r>
    </w:p>
    <w:p w14:paraId="0F6D220A" w14:textId="77777777" w:rsidR="006F2AD5" w:rsidRDefault="006F2AD5" w:rsidP="006F2AD5">
      <w:pPr>
        <w:pStyle w:val="Heading4"/>
        <w:spacing w:line="360" w:lineRule="auto"/>
        <w:jc w:val="both"/>
      </w:pPr>
      <w:r>
        <w:t>Dòng sự kiện chính</w:t>
      </w:r>
    </w:p>
    <w:p w14:paraId="03F04F6C" w14:textId="565DE704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cung cấp biểu mẫu để người dùng cung cấp thông tin.</w:t>
      </w:r>
    </w:p>
    <w:p w14:paraId="35238D05" w14:textId="77777777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2FE5C7CB" w14:textId="77777777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1D2E7B75" w14:textId="77777777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1B4300A3" w14:textId="77777777" w:rsidR="006F2AD5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747C2B7A" w14:textId="77777777" w:rsidR="006F2AD5" w:rsidRPr="0037628A" w:rsidRDefault="006F2AD5" w:rsidP="00190FC4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5A9CE559" w14:textId="77777777" w:rsidR="006F2AD5" w:rsidRDefault="006F2AD5" w:rsidP="006F2AD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2EFA0400" w14:textId="441F92A8" w:rsidR="006F2AD5" w:rsidRDefault="008759BD" w:rsidP="006F2AD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F2AD5">
        <w:rPr>
          <w:i/>
          <w:color w:val="0000FF"/>
          <w:lang w:val="en-US"/>
        </w:rPr>
        <w:t>. Thông tin người dùng cung cấp không đúng:</w:t>
      </w:r>
    </w:p>
    <w:p w14:paraId="48782F1E" w14:textId="53B2EC7F" w:rsidR="006F2AD5" w:rsidRDefault="008759BD" w:rsidP="006F2AD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F2AD5">
        <w:rPr>
          <w:i/>
          <w:color w:val="0000FF"/>
          <w:lang w:val="en-US"/>
        </w:rPr>
        <w:t>.1 Hệ thống thông báo thông tin không đúng quy định.</w:t>
      </w:r>
    </w:p>
    <w:p w14:paraId="45B477CD" w14:textId="1745B614" w:rsidR="006F2AD5" w:rsidRPr="0037628A" w:rsidRDefault="008759BD" w:rsidP="006F2AD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F2AD5">
        <w:rPr>
          <w:i/>
          <w:color w:val="0000FF"/>
          <w:lang w:val="en-US"/>
        </w:rPr>
        <w:t>.2 Hệ thống yêu cầu cung cấp lại.</w:t>
      </w:r>
    </w:p>
    <w:p w14:paraId="3764CE83" w14:textId="77777777" w:rsidR="006F2AD5" w:rsidRDefault="006F2AD5" w:rsidP="006F2AD5">
      <w:pPr>
        <w:pStyle w:val="Heading3"/>
        <w:spacing w:line="360" w:lineRule="auto"/>
        <w:jc w:val="both"/>
      </w:pPr>
      <w:r>
        <w:t>Các yêu cầu đặc biệt</w:t>
      </w:r>
    </w:p>
    <w:p w14:paraId="62A46EEF" w14:textId="77777777" w:rsidR="006F2AD5" w:rsidRDefault="006F2AD5" w:rsidP="00190FC4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5940C168" w14:textId="77777777" w:rsidR="006F2AD5" w:rsidRPr="00024A6F" w:rsidRDefault="006F2AD5" w:rsidP="00190FC4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244892EB" w14:textId="77777777" w:rsidR="006F2AD5" w:rsidRDefault="006F2AD5" w:rsidP="006F2AD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D829030" w14:textId="092CACBD" w:rsidR="006F2AD5" w:rsidRPr="006F2AD5" w:rsidRDefault="006F2AD5" w:rsidP="006F2AD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đòi hỏi phải có thông tin về các đội bóng.</w:t>
      </w:r>
    </w:p>
    <w:p w14:paraId="17581788" w14:textId="77777777" w:rsidR="006F2AD5" w:rsidRDefault="006F2AD5" w:rsidP="006F2AD5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6849C080" w14:textId="5823D782" w:rsidR="006F2AD5" w:rsidRPr="003C0094" w:rsidRDefault="006F2AD5" w:rsidP="006F2AD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Cơ sở dữ liệu của hệ thống được cập nhật sau khi ghi nhận thành công việc tạo lịch thi đấu.</w:t>
      </w:r>
    </w:p>
    <w:p w14:paraId="706ADC58" w14:textId="77777777" w:rsidR="006F2AD5" w:rsidRDefault="006F2AD5" w:rsidP="006F2AD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3A0D2846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1EED8511" w14:textId="6B9F5D93" w:rsidR="006F2AD5" w:rsidRDefault="006F2AD5" w:rsidP="006F2AD5">
      <w:pPr>
        <w:spacing w:line="360" w:lineRule="auto"/>
        <w:jc w:val="both"/>
        <w:rPr>
          <w:i/>
          <w:color w:val="0000FF"/>
          <w:lang w:val="en-US"/>
        </w:rPr>
      </w:pPr>
    </w:p>
    <w:p w14:paraId="343221BF" w14:textId="687DC53A" w:rsidR="00BE7336" w:rsidRPr="0037628A" w:rsidRDefault="00BE7336" w:rsidP="00BE7336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Ghi nhận kết quả trận đấu</w:t>
      </w:r>
      <w:r w:rsidRPr="0037628A">
        <w:rPr>
          <w:color w:val="0000FF"/>
          <w:lang w:val="en-US"/>
        </w:rPr>
        <w:t>”</w:t>
      </w:r>
    </w:p>
    <w:p w14:paraId="02457242" w14:textId="77777777" w:rsidR="00BE7336" w:rsidRDefault="00BE7336" w:rsidP="00BE7336">
      <w:pPr>
        <w:pStyle w:val="Heading3"/>
        <w:spacing w:line="360" w:lineRule="auto"/>
        <w:jc w:val="both"/>
      </w:pPr>
      <w:r>
        <w:t>Tóm tắt</w:t>
      </w:r>
    </w:p>
    <w:p w14:paraId="69594635" w14:textId="630EB594" w:rsidR="00BE7336" w:rsidRPr="00024A6F" w:rsidRDefault="00BE7336" w:rsidP="00BE7336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</w:t>
      </w:r>
      <w:r w:rsidR="000D3215">
        <w:rPr>
          <w:i/>
          <w:snapToGrid w:val="0"/>
          <w:color w:val="0000FF"/>
          <w:lang w:val="en-US"/>
        </w:rPr>
        <w:t xml:space="preserve"> ghi nhận kết quả của một trận đấu</w:t>
      </w:r>
      <w:r>
        <w:rPr>
          <w:i/>
          <w:snapToGrid w:val="0"/>
          <w:color w:val="0000FF"/>
          <w:lang w:val="en-US"/>
        </w:rPr>
        <w:t>.</w:t>
      </w:r>
    </w:p>
    <w:p w14:paraId="20E756FE" w14:textId="77777777" w:rsidR="00BE7336" w:rsidRDefault="00BE7336" w:rsidP="00BE7336">
      <w:pPr>
        <w:pStyle w:val="Heading3"/>
        <w:spacing w:line="360" w:lineRule="auto"/>
        <w:jc w:val="both"/>
      </w:pPr>
      <w:r>
        <w:t>Dòng sự kiện</w:t>
      </w:r>
    </w:p>
    <w:p w14:paraId="66010BCA" w14:textId="77777777" w:rsidR="00BE7336" w:rsidRDefault="00BE7336" w:rsidP="00BE7336">
      <w:pPr>
        <w:pStyle w:val="Heading4"/>
        <w:spacing w:line="360" w:lineRule="auto"/>
        <w:jc w:val="both"/>
      </w:pPr>
      <w:r>
        <w:t>Dòng sự kiện chính</w:t>
      </w:r>
    </w:p>
    <w:p w14:paraId="48C23F85" w14:textId="6884A63D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cung cấp biểu mẫu để người dùng cung cấp </w:t>
      </w:r>
      <w:r w:rsidR="00190FC4">
        <w:rPr>
          <w:i/>
          <w:color w:val="0000FF"/>
          <w:lang w:val="en-US"/>
        </w:rPr>
        <w:t>thông tin về trận đấu</w:t>
      </w:r>
      <w:r>
        <w:rPr>
          <w:i/>
          <w:color w:val="0000FF"/>
          <w:lang w:val="en-US"/>
        </w:rPr>
        <w:t>.</w:t>
      </w:r>
    </w:p>
    <w:p w14:paraId="5F0BB80B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hoàn tất biểu mẫu.</w:t>
      </w:r>
    </w:p>
    <w:p w14:paraId="5FA058F5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25819C7A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785CB641" w14:textId="77777777" w:rsidR="00BE7336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ghi nhận thông tin người dùng.</w:t>
      </w:r>
    </w:p>
    <w:p w14:paraId="17C8D5D3" w14:textId="77777777" w:rsidR="00BE7336" w:rsidRPr="0037628A" w:rsidRDefault="00BE7336" w:rsidP="00190FC4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thông báo ghi nhận thành công.</w:t>
      </w:r>
    </w:p>
    <w:p w14:paraId="0EBFBD06" w14:textId="77777777" w:rsidR="00BE7336" w:rsidRDefault="00BE7336" w:rsidP="00BE733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885285B" w14:textId="4C9F0C78" w:rsidR="00BE7336" w:rsidRDefault="008759BD" w:rsidP="00BE733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BE7336">
        <w:rPr>
          <w:i/>
          <w:color w:val="0000FF"/>
          <w:lang w:val="en-US"/>
        </w:rPr>
        <w:t>. Thông tin người dùng cung cấp không đúng:</w:t>
      </w:r>
    </w:p>
    <w:p w14:paraId="4769DE16" w14:textId="12A8359E" w:rsidR="00BE7336" w:rsidRDefault="008759BD" w:rsidP="00BE733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BE7336">
        <w:rPr>
          <w:i/>
          <w:color w:val="0000FF"/>
          <w:lang w:val="en-US"/>
        </w:rPr>
        <w:t>.1 Hệ thống thông báo thông tin không đúng quy định.</w:t>
      </w:r>
    </w:p>
    <w:p w14:paraId="4379C038" w14:textId="40EB7C9D" w:rsidR="00BE7336" w:rsidRPr="0037628A" w:rsidRDefault="008759BD" w:rsidP="00BE7336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BE7336">
        <w:rPr>
          <w:i/>
          <w:color w:val="0000FF"/>
          <w:lang w:val="en-US"/>
        </w:rPr>
        <w:t>.2 Hệ thống yêu cầu cung cấp lại.</w:t>
      </w:r>
    </w:p>
    <w:p w14:paraId="30CFF019" w14:textId="77777777" w:rsidR="00BE7336" w:rsidRDefault="00BE7336" w:rsidP="00BE7336">
      <w:pPr>
        <w:pStyle w:val="Heading3"/>
        <w:spacing w:line="360" w:lineRule="auto"/>
        <w:jc w:val="both"/>
      </w:pPr>
      <w:r>
        <w:t>Các yêu cầu đặc biệt</w:t>
      </w:r>
    </w:p>
    <w:p w14:paraId="4C270F55" w14:textId="77777777" w:rsidR="00BE7336" w:rsidRDefault="00BE7336" w:rsidP="008B6CDF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11840467" w14:textId="77777777" w:rsidR="00BE7336" w:rsidRPr="00024A6F" w:rsidRDefault="00BE7336" w:rsidP="008B6CDF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10A992B3" w14:textId="77777777" w:rsidR="00BE7336" w:rsidRDefault="00BE7336" w:rsidP="00BE7336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44226D9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0DD6EDCD" w14:textId="77777777" w:rsidR="00BE7336" w:rsidRDefault="00BE7336" w:rsidP="00BE7336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4A6F85FE" w14:textId="5F3A2313" w:rsidR="00BE7336" w:rsidRPr="003C0094" w:rsidRDefault="00BE7336" w:rsidP="00BE7336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Cơ sở dữ liệu của hệ thống được cập nhật sau khi ghi nhận thành công </w:t>
      </w:r>
      <w:r w:rsidR="008B6CDF">
        <w:rPr>
          <w:i/>
          <w:color w:val="0000FF"/>
          <w:lang w:val="en-US"/>
        </w:rPr>
        <w:t>kết quả trận đấu</w:t>
      </w:r>
      <w:r>
        <w:rPr>
          <w:i/>
          <w:color w:val="0000FF"/>
          <w:lang w:val="en-US"/>
        </w:rPr>
        <w:t>.</w:t>
      </w:r>
    </w:p>
    <w:p w14:paraId="33743040" w14:textId="77777777" w:rsidR="00BE7336" w:rsidRDefault="00BE7336" w:rsidP="00BE733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78D90E79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417C657F" w14:textId="77777777" w:rsidR="00BE7336" w:rsidRDefault="00BE7336" w:rsidP="00BE7336">
      <w:pPr>
        <w:spacing w:line="360" w:lineRule="auto"/>
        <w:jc w:val="both"/>
        <w:rPr>
          <w:i/>
          <w:color w:val="0000FF"/>
          <w:lang w:val="en-US"/>
        </w:rPr>
      </w:pPr>
    </w:p>
    <w:p w14:paraId="635C932B" w14:textId="3FA90B8A" w:rsidR="006D4BCE" w:rsidRPr="0037628A" w:rsidRDefault="006D4BCE" w:rsidP="006D4BCE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Tra cứu cầu thủ</w:t>
      </w:r>
      <w:r w:rsidRPr="0037628A">
        <w:rPr>
          <w:color w:val="0000FF"/>
          <w:lang w:val="en-US"/>
        </w:rPr>
        <w:t>”</w:t>
      </w:r>
    </w:p>
    <w:p w14:paraId="7186BFA5" w14:textId="77777777" w:rsidR="006D4BCE" w:rsidRDefault="006D4BCE" w:rsidP="006D4BCE">
      <w:pPr>
        <w:pStyle w:val="Heading3"/>
        <w:spacing w:line="360" w:lineRule="auto"/>
        <w:jc w:val="both"/>
      </w:pPr>
      <w:r>
        <w:t>Tóm tắt</w:t>
      </w:r>
    </w:p>
    <w:p w14:paraId="2ECA966E" w14:textId="3C2C0ADC" w:rsidR="006D4BCE" w:rsidRPr="00024A6F" w:rsidRDefault="006D4BCE" w:rsidP="006D4BCE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tra cứu cầu thủ.</w:t>
      </w:r>
    </w:p>
    <w:p w14:paraId="2CF9CB56" w14:textId="77777777" w:rsidR="006D4BCE" w:rsidRDefault="006D4BCE" w:rsidP="006D4BCE">
      <w:pPr>
        <w:pStyle w:val="Heading3"/>
        <w:spacing w:line="360" w:lineRule="auto"/>
        <w:jc w:val="both"/>
      </w:pPr>
      <w:r>
        <w:t>Dòng sự kiện</w:t>
      </w:r>
    </w:p>
    <w:p w14:paraId="05FA5FC3" w14:textId="77777777" w:rsidR="006D4BCE" w:rsidRDefault="006D4BCE" w:rsidP="006D4BCE">
      <w:pPr>
        <w:pStyle w:val="Heading4"/>
        <w:spacing w:line="360" w:lineRule="auto"/>
        <w:jc w:val="both"/>
      </w:pPr>
      <w:r>
        <w:t>Dòng sự kiện chính</w:t>
      </w:r>
    </w:p>
    <w:p w14:paraId="07A2A371" w14:textId="167C97B1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yêu cầu người dùng nhập mã số hoặc họ tên cầu thủ.</w:t>
      </w:r>
    </w:p>
    <w:p w14:paraId="0564ED3D" w14:textId="1068A1E0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</w:t>
      </w:r>
      <w:r w:rsidR="008759BD">
        <w:rPr>
          <w:i/>
          <w:color w:val="0000FF"/>
          <w:lang w:val="en-US"/>
        </w:rPr>
        <w:t>nhập mã số hoặc họ tên cầu thủ cần tra cứu</w:t>
      </w:r>
      <w:r>
        <w:rPr>
          <w:i/>
          <w:color w:val="0000FF"/>
          <w:lang w:val="en-US"/>
        </w:rPr>
        <w:t>.</w:t>
      </w:r>
    </w:p>
    <w:p w14:paraId="0BEDDFB5" w14:textId="098CB464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yêu cầu hệ thống </w:t>
      </w:r>
      <w:r w:rsidR="008759BD">
        <w:rPr>
          <w:i/>
          <w:color w:val="0000FF"/>
          <w:lang w:val="en-US"/>
        </w:rPr>
        <w:t>tra cứu</w:t>
      </w:r>
      <w:r>
        <w:rPr>
          <w:i/>
          <w:color w:val="0000FF"/>
          <w:lang w:val="en-US"/>
        </w:rPr>
        <w:t>.</w:t>
      </w:r>
    </w:p>
    <w:p w14:paraId="3FABCC1D" w14:textId="77777777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</w:p>
    <w:p w14:paraId="3CC25891" w14:textId="548159B6" w:rsidR="006D4BCE" w:rsidRDefault="006D4BCE" w:rsidP="006D4BCE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 w:rsidR="008759BD">
        <w:rPr>
          <w:i/>
          <w:color w:val="0000FF"/>
          <w:lang w:val="en-US"/>
        </w:rPr>
        <w:t>đưa ra thông tin về cầu thủ cần tra cứu</w:t>
      </w:r>
      <w:r>
        <w:rPr>
          <w:i/>
          <w:color w:val="0000FF"/>
          <w:lang w:val="en-US"/>
        </w:rPr>
        <w:t>.</w:t>
      </w:r>
    </w:p>
    <w:p w14:paraId="6D493760" w14:textId="77777777" w:rsidR="006D4BCE" w:rsidRDefault="006D4BCE" w:rsidP="006D4BCE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9F15541" w14:textId="015B7556" w:rsidR="006D4BCE" w:rsidRDefault="008759BD" w:rsidP="006D4BCE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D4BCE">
        <w:rPr>
          <w:i/>
          <w:color w:val="0000FF"/>
          <w:lang w:val="en-US"/>
        </w:rPr>
        <w:t xml:space="preserve">. Thông tin người dùng cung cấp không </w:t>
      </w:r>
      <w:r>
        <w:rPr>
          <w:i/>
          <w:color w:val="0000FF"/>
          <w:lang w:val="en-US"/>
        </w:rPr>
        <w:t>hợp lệ</w:t>
      </w:r>
      <w:r w:rsidR="006D4BCE">
        <w:rPr>
          <w:i/>
          <w:color w:val="0000FF"/>
          <w:lang w:val="en-US"/>
        </w:rPr>
        <w:t>:</w:t>
      </w:r>
    </w:p>
    <w:p w14:paraId="6A608F27" w14:textId="1276830C" w:rsidR="006D4BCE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D4BCE">
        <w:rPr>
          <w:i/>
          <w:color w:val="0000FF"/>
          <w:lang w:val="en-US"/>
        </w:rPr>
        <w:t xml:space="preserve">.1 Hệ thống thông báo thông tin không </w:t>
      </w:r>
      <w:r>
        <w:rPr>
          <w:i/>
          <w:color w:val="0000FF"/>
          <w:lang w:val="en-US"/>
        </w:rPr>
        <w:t>hợp lệ</w:t>
      </w:r>
      <w:r w:rsidR="006D4BCE">
        <w:rPr>
          <w:i/>
          <w:color w:val="0000FF"/>
          <w:lang w:val="en-US"/>
        </w:rPr>
        <w:t>.</w:t>
      </w:r>
    </w:p>
    <w:p w14:paraId="1560C4A1" w14:textId="3A27752A" w:rsidR="006D4BCE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6D4BCE">
        <w:rPr>
          <w:i/>
          <w:color w:val="0000FF"/>
          <w:lang w:val="en-US"/>
        </w:rPr>
        <w:t>.2 Hệ thống yêu cầu cung cấp lại.</w:t>
      </w:r>
    </w:p>
    <w:p w14:paraId="16C69B29" w14:textId="77777777" w:rsidR="008759BD" w:rsidRDefault="008759BD" w:rsidP="006D4BCE">
      <w:pPr>
        <w:ind w:firstLine="720"/>
        <w:rPr>
          <w:i/>
          <w:color w:val="0000FF"/>
          <w:lang w:val="en-US"/>
        </w:rPr>
      </w:pPr>
    </w:p>
    <w:p w14:paraId="1F2753B2" w14:textId="557BF812" w:rsidR="008759BD" w:rsidRDefault="008759BD" w:rsidP="006D4BCE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 Hệ thống không tìm thấy cầu thủ:</w:t>
      </w:r>
    </w:p>
    <w:p w14:paraId="0FE8A548" w14:textId="7341A557" w:rsidR="008759BD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5.1 Hệ thống thông báo không tìm thấy cầu thủ theo thông tin được cung cấp.</w:t>
      </w:r>
    </w:p>
    <w:p w14:paraId="38710260" w14:textId="714689F5" w:rsidR="008759BD" w:rsidRPr="0037628A" w:rsidRDefault="008759BD" w:rsidP="008759BD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5.2 Hệ thống gợi ý cung cấp lại thông tin.</w:t>
      </w:r>
    </w:p>
    <w:p w14:paraId="3C6418D3" w14:textId="77777777" w:rsidR="006D4BCE" w:rsidRDefault="006D4BCE" w:rsidP="006D4BCE">
      <w:pPr>
        <w:pStyle w:val="Heading3"/>
        <w:spacing w:line="360" w:lineRule="auto"/>
        <w:jc w:val="both"/>
      </w:pPr>
      <w:r>
        <w:t>Các yêu cầu đặc biệt</w:t>
      </w:r>
    </w:p>
    <w:p w14:paraId="4A6C3A35" w14:textId="77777777" w:rsidR="006D4BCE" w:rsidRDefault="006D4BCE" w:rsidP="008759BD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3501D90C" w14:textId="77777777" w:rsidR="006D4BCE" w:rsidRPr="00024A6F" w:rsidRDefault="006D4BCE" w:rsidP="008759BD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22F07A60" w14:textId="77777777" w:rsidR="006D4BCE" w:rsidRDefault="006D4BCE" w:rsidP="006D4BCE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6DDFF50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7CA0621E" w14:textId="77777777" w:rsidR="006D4BCE" w:rsidRDefault="006D4BCE" w:rsidP="006D4BCE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0D984827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404C4AE7" w14:textId="77777777" w:rsidR="006D4BCE" w:rsidRDefault="006D4BCE" w:rsidP="006D4BCE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614BA77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09109661" w14:textId="77777777" w:rsidR="006D4BCE" w:rsidRDefault="006D4BCE" w:rsidP="006D4BCE">
      <w:pPr>
        <w:spacing w:line="360" w:lineRule="auto"/>
        <w:jc w:val="both"/>
        <w:rPr>
          <w:i/>
          <w:color w:val="0000FF"/>
          <w:lang w:val="en-US"/>
        </w:rPr>
      </w:pPr>
    </w:p>
    <w:p w14:paraId="55033EFB" w14:textId="13BC5120" w:rsidR="008759BD" w:rsidRPr="0037628A" w:rsidRDefault="008759BD" w:rsidP="008759BD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Lập báo cáo giải</w:t>
      </w:r>
      <w:r w:rsidRPr="0037628A">
        <w:rPr>
          <w:color w:val="0000FF"/>
          <w:lang w:val="en-US"/>
        </w:rPr>
        <w:t>”</w:t>
      </w:r>
    </w:p>
    <w:p w14:paraId="789411ED" w14:textId="77777777" w:rsidR="008759BD" w:rsidRDefault="008759BD" w:rsidP="008759BD">
      <w:pPr>
        <w:pStyle w:val="Heading3"/>
        <w:spacing w:line="360" w:lineRule="auto"/>
        <w:jc w:val="both"/>
      </w:pPr>
      <w:r>
        <w:t>Tóm tắt</w:t>
      </w:r>
    </w:p>
    <w:p w14:paraId="580B0C27" w14:textId="0959F331" w:rsidR="008759BD" w:rsidRPr="00024A6F" w:rsidRDefault="008759BD" w:rsidP="008759BD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Người sử dụng dùng Use-case này để xuất ra báo cáo bảng xếp hạng và danh sách cầu thủ ghi bàn.</w:t>
      </w:r>
    </w:p>
    <w:p w14:paraId="3ADE2529" w14:textId="77777777" w:rsidR="008759BD" w:rsidRDefault="008759BD" w:rsidP="008759BD">
      <w:pPr>
        <w:pStyle w:val="Heading3"/>
        <w:spacing w:line="360" w:lineRule="auto"/>
        <w:jc w:val="both"/>
      </w:pPr>
      <w:r>
        <w:t>Dòng sự kiện</w:t>
      </w:r>
    </w:p>
    <w:p w14:paraId="77446C6F" w14:textId="77777777" w:rsidR="008759BD" w:rsidRDefault="008759BD" w:rsidP="008759BD">
      <w:pPr>
        <w:pStyle w:val="Heading4"/>
        <w:spacing w:line="360" w:lineRule="auto"/>
        <w:jc w:val="both"/>
      </w:pPr>
      <w:r>
        <w:t>Dòng sự kiện chính</w:t>
      </w:r>
    </w:p>
    <w:p w14:paraId="78AA4117" w14:textId="6821DBB6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 w:rsidR="004B090B">
        <w:rPr>
          <w:i/>
          <w:color w:val="0000FF"/>
          <w:lang w:val="en-US"/>
        </w:rPr>
        <w:t>yêu cầu cung cấp ngày cần lập báo cáo</w:t>
      </w:r>
      <w:r>
        <w:rPr>
          <w:i/>
          <w:color w:val="0000FF"/>
          <w:lang w:val="en-US"/>
        </w:rPr>
        <w:t>.</w:t>
      </w:r>
    </w:p>
    <w:p w14:paraId="368FFABB" w14:textId="6592D859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</w:t>
      </w:r>
      <w:r w:rsidR="004B090B">
        <w:rPr>
          <w:i/>
          <w:color w:val="0000FF"/>
          <w:lang w:val="en-US"/>
        </w:rPr>
        <w:t xml:space="preserve"> cung cấp thông tin</w:t>
      </w:r>
      <w:r>
        <w:rPr>
          <w:i/>
          <w:color w:val="0000FF"/>
          <w:lang w:val="en-US"/>
        </w:rPr>
        <w:t>.</w:t>
      </w:r>
    </w:p>
    <w:p w14:paraId="4C9296A6" w14:textId="0B894FD9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</w:t>
      </w:r>
      <w:r w:rsidR="004B090B">
        <w:rPr>
          <w:i/>
          <w:color w:val="0000FF"/>
          <w:lang w:val="en-US"/>
        </w:rPr>
        <w:t xml:space="preserve"> lập báo cáo</w:t>
      </w:r>
      <w:r>
        <w:rPr>
          <w:i/>
          <w:color w:val="0000FF"/>
          <w:lang w:val="en-US"/>
        </w:rPr>
        <w:t>.</w:t>
      </w:r>
    </w:p>
    <w:p w14:paraId="2EAA396B" w14:textId="2DC8F99F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kiểm tra thông tin người dùng cung cấp</w:t>
      </w:r>
      <w:r w:rsidR="004B090B">
        <w:rPr>
          <w:i/>
          <w:color w:val="0000FF"/>
          <w:lang w:val="en-US"/>
        </w:rPr>
        <w:t>.</w:t>
      </w:r>
    </w:p>
    <w:p w14:paraId="536992EA" w14:textId="57D4ED39" w:rsidR="008759BD" w:rsidRDefault="008759BD" w:rsidP="008759BD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 w:rsidR="00DC2311">
        <w:rPr>
          <w:i/>
          <w:color w:val="0000FF"/>
          <w:lang w:val="en-US"/>
        </w:rPr>
        <w:t xml:space="preserve">xuất ra báo cáo </w:t>
      </w:r>
      <w:r w:rsidR="00DD667B">
        <w:rPr>
          <w:i/>
          <w:color w:val="0000FF"/>
          <w:lang w:val="en-US"/>
        </w:rPr>
        <w:t>theo theo biểu mẫu và quy định của hệ thống</w:t>
      </w:r>
      <w:r>
        <w:rPr>
          <w:i/>
          <w:color w:val="0000FF"/>
          <w:lang w:val="en-US"/>
        </w:rPr>
        <w:t>.</w:t>
      </w:r>
    </w:p>
    <w:p w14:paraId="75ED8FC4" w14:textId="77777777" w:rsidR="008759BD" w:rsidRDefault="008759BD" w:rsidP="008759BD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F1D8CAA" w14:textId="5AE42A46" w:rsidR="008759BD" w:rsidRDefault="00DD667B" w:rsidP="008759BD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8759BD">
        <w:rPr>
          <w:i/>
          <w:color w:val="0000FF"/>
          <w:lang w:val="en-US"/>
        </w:rPr>
        <w:t>. Thông tin người dùng cung cấp không đúng:</w:t>
      </w:r>
    </w:p>
    <w:p w14:paraId="5BAA567C" w14:textId="118E47A0" w:rsidR="008759BD" w:rsidRDefault="00DD667B" w:rsidP="008759BD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8759BD">
        <w:rPr>
          <w:i/>
          <w:color w:val="0000FF"/>
          <w:lang w:val="en-US"/>
        </w:rPr>
        <w:t>.1 Hệ thống thông báo thông tin không đúng quy định.</w:t>
      </w:r>
    </w:p>
    <w:p w14:paraId="30C4AF49" w14:textId="38D7947E" w:rsidR="008759BD" w:rsidRPr="0037628A" w:rsidRDefault="00DD667B" w:rsidP="008759BD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</w:t>
      </w:r>
      <w:r w:rsidR="008759BD">
        <w:rPr>
          <w:i/>
          <w:color w:val="0000FF"/>
          <w:lang w:val="en-US"/>
        </w:rPr>
        <w:t>.2 Hệ thống yêu cầu cung cấp lại.</w:t>
      </w:r>
    </w:p>
    <w:p w14:paraId="04854E01" w14:textId="77777777" w:rsidR="008759BD" w:rsidRDefault="008759BD" w:rsidP="008759BD">
      <w:pPr>
        <w:pStyle w:val="Heading3"/>
        <w:spacing w:line="360" w:lineRule="auto"/>
        <w:jc w:val="both"/>
      </w:pPr>
      <w:r>
        <w:t>Các yêu cầu đặc biệt</w:t>
      </w:r>
    </w:p>
    <w:p w14:paraId="7DB8FA85" w14:textId="77777777" w:rsidR="008759BD" w:rsidRDefault="008759BD" w:rsidP="00DD667B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3C6FB4D5" w14:textId="77777777" w:rsidR="008759BD" w:rsidRPr="00024A6F" w:rsidRDefault="008759BD" w:rsidP="00DD667B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2479143D" w14:textId="77777777" w:rsidR="008759BD" w:rsidRDefault="008759BD" w:rsidP="008759BD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AC74B00" w14:textId="4255E69F" w:rsidR="00DD667B" w:rsidRPr="00DD667B" w:rsidRDefault="00DD667B" w:rsidP="008759BD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Đã có dữ liệu về các đội bóng, kết quả các trận </w:t>
      </w:r>
      <w:proofErr w:type="gramStart"/>
      <w:r>
        <w:rPr>
          <w:i/>
          <w:color w:val="0000FF"/>
          <w:lang w:val="en-US"/>
        </w:rPr>
        <w:t>đấu,…</w:t>
      </w:r>
      <w:proofErr w:type="gramEnd"/>
      <w:r>
        <w:rPr>
          <w:i/>
          <w:color w:val="0000FF"/>
          <w:lang w:val="en-US"/>
        </w:rPr>
        <w:t xml:space="preserve"> </w:t>
      </w:r>
    </w:p>
    <w:p w14:paraId="28287075" w14:textId="77777777" w:rsidR="008759BD" w:rsidRDefault="008759BD" w:rsidP="008759BD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146612DA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2803100C" w14:textId="77777777" w:rsidR="008759BD" w:rsidRDefault="008759BD" w:rsidP="008759B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2AEDFBB4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3673B488" w14:textId="77777777" w:rsidR="008759BD" w:rsidRDefault="008759BD" w:rsidP="008759BD">
      <w:pPr>
        <w:spacing w:line="360" w:lineRule="auto"/>
        <w:jc w:val="both"/>
        <w:rPr>
          <w:i/>
          <w:color w:val="0000FF"/>
          <w:lang w:val="en-US"/>
        </w:rPr>
      </w:pPr>
    </w:p>
    <w:p w14:paraId="0FC3618D" w14:textId="6C9235AA" w:rsidR="00760128" w:rsidRPr="0037628A" w:rsidRDefault="00760128" w:rsidP="00760128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Thay đổi quy định</w:t>
      </w:r>
      <w:r w:rsidRPr="0037628A">
        <w:rPr>
          <w:color w:val="0000FF"/>
          <w:lang w:val="en-US"/>
        </w:rPr>
        <w:t>”</w:t>
      </w:r>
    </w:p>
    <w:p w14:paraId="55821080" w14:textId="77777777" w:rsidR="00760128" w:rsidRDefault="00760128" w:rsidP="00760128">
      <w:pPr>
        <w:pStyle w:val="Heading3"/>
        <w:spacing w:line="360" w:lineRule="auto"/>
        <w:jc w:val="both"/>
      </w:pPr>
      <w:r>
        <w:t>Tóm tắt</w:t>
      </w:r>
    </w:p>
    <w:p w14:paraId="50E53747" w14:textId="31186DFE" w:rsidR="00760128" w:rsidRPr="00024A6F" w:rsidRDefault="00760128" w:rsidP="00760128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Người sử dụng dùng Use-case này để </w:t>
      </w:r>
      <w:r>
        <w:rPr>
          <w:i/>
          <w:snapToGrid w:val="0"/>
          <w:color w:val="0000FF"/>
          <w:lang w:val="en-US"/>
        </w:rPr>
        <w:t>thay đổi các quy định cho cả giải đấu</w:t>
      </w:r>
      <w:r>
        <w:rPr>
          <w:i/>
          <w:snapToGrid w:val="0"/>
          <w:color w:val="0000FF"/>
          <w:lang w:val="en-US"/>
        </w:rPr>
        <w:t>.</w:t>
      </w:r>
    </w:p>
    <w:p w14:paraId="04867723" w14:textId="77777777" w:rsidR="00760128" w:rsidRDefault="00760128" w:rsidP="00760128">
      <w:pPr>
        <w:pStyle w:val="Heading3"/>
        <w:spacing w:line="360" w:lineRule="auto"/>
        <w:jc w:val="both"/>
      </w:pPr>
      <w:r>
        <w:t>Dòng sự kiện</w:t>
      </w:r>
    </w:p>
    <w:p w14:paraId="3595331C" w14:textId="77777777" w:rsidR="00760128" w:rsidRDefault="00760128" w:rsidP="00760128">
      <w:pPr>
        <w:pStyle w:val="Heading4"/>
        <w:spacing w:line="360" w:lineRule="auto"/>
        <w:jc w:val="both"/>
      </w:pPr>
      <w:r>
        <w:t>Dòng sự kiện chính</w:t>
      </w:r>
    </w:p>
    <w:p w14:paraId="7D552593" w14:textId="17986FEB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Hệ thống </w:t>
      </w:r>
      <w:r>
        <w:rPr>
          <w:i/>
          <w:color w:val="0000FF"/>
          <w:lang w:val="en-US"/>
        </w:rPr>
        <w:t>hiển thị các quy định đã có</w:t>
      </w:r>
      <w:r>
        <w:rPr>
          <w:i/>
          <w:color w:val="0000FF"/>
          <w:lang w:val="en-US"/>
        </w:rPr>
        <w:t>.</w:t>
      </w:r>
    </w:p>
    <w:p w14:paraId="468F60DA" w14:textId="26F664A9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Người dùng </w:t>
      </w:r>
      <w:r>
        <w:rPr>
          <w:i/>
          <w:color w:val="0000FF"/>
          <w:lang w:val="en-US"/>
        </w:rPr>
        <w:t>chọn quy định cần thay đổi và thay đổi</w:t>
      </w:r>
      <w:r>
        <w:rPr>
          <w:i/>
          <w:color w:val="0000FF"/>
          <w:lang w:val="en-US"/>
        </w:rPr>
        <w:t>.</w:t>
      </w:r>
    </w:p>
    <w:p w14:paraId="05836D21" w14:textId="55807EAF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Người dùng yêu cầu hệ thống ghi nhận.</w:t>
      </w:r>
    </w:p>
    <w:p w14:paraId="3D88F0DE" w14:textId="5425966A" w:rsidR="00760128" w:rsidRDefault="00760128" w:rsidP="00760128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thực hiện việc thay đổi quy định.</w:t>
      </w:r>
    </w:p>
    <w:p w14:paraId="47BB45E6" w14:textId="77777777" w:rsidR="00760128" w:rsidRDefault="00760128" w:rsidP="00760128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675543B" w14:textId="243CD1EA" w:rsidR="00760128" w:rsidRDefault="00760128" w:rsidP="0076012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 w:rsidR="00CB58B8">
        <w:rPr>
          <w:i/>
          <w:color w:val="0000FF"/>
          <w:lang w:val="en-US"/>
        </w:rPr>
        <w:t>.</w:t>
      </w:r>
    </w:p>
    <w:p w14:paraId="1167AF4F" w14:textId="77777777" w:rsidR="00760128" w:rsidRDefault="00760128" w:rsidP="00760128">
      <w:pPr>
        <w:pStyle w:val="Heading3"/>
        <w:spacing w:line="360" w:lineRule="auto"/>
        <w:jc w:val="both"/>
      </w:pPr>
      <w:r>
        <w:t>Các yêu cầu đặc biệt</w:t>
      </w:r>
    </w:p>
    <w:p w14:paraId="6003AE49" w14:textId="77777777" w:rsidR="00760128" w:rsidRDefault="00760128" w:rsidP="00760128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Thời gian thực hiện phải nhanh, không để người dùng chờ lâu.</w:t>
      </w:r>
    </w:p>
    <w:p w14:paraId="08420322" w14:textId="77777777" w:rsidR="00760128" w:rsidRPr="00024A6F" w:rsidRDefault="00760128" w:rsidP="00760128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Giao diện thân thiện, dễ hiểu, dễ sử dụng.</w:t>
      </w:r>
    </w:p>
    <w:p w14:paraId="677EF64E" w14:textId="5D31219D" w:rsidR="00760128" w:rsidRDefault="00760128" w:rsidP="0076012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0E35BED" w14:textId="5BA0E097" w:rsidR="00CB58B8" w:rsidRP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259AB4E7" w14:textId="77777777" w:rsidR="00760128" w:rsidRDefault="00760128" w:rsidP="00760128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14:paraId="0C0985B8" w14:textId="7DED9E4A" w:rsidR="00760128" w:rsidRPr="003C0094" w:rsidRDefault="00760128" w:rsidP="00760128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Hệ thống cập nhật lại các quy định</w:t>
      </w:r>
      <w:r>
        <w:rPr>
          <w:i/>
          <w:color w:val="0000FF"/>
          <w:lang w:val="en-US"/>
        </w:rPr>
        <w:t>.</w:t>
      </w:r>
    </w:p>
    <w:p w14:paraId="645B96F1" w14:textId="77777777" w:rsidR="00760128" w:rsidRDefault="00760128" w:rsidP="0076012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14:paraId="45D4EBC7" w14:textId="77777777" w:rsidR="00CB58B8" w:rsidRDefault="00CB58B8" w:rsidP="00CB58B8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Không có</w:t>
      </w:r>
      <w:r>
        <w:rPr>
          <w:i/>
          <w:color w:val="0000FF"/>
          <w:lang w:val="en-US"/>
        </w:rPr>
        <w:t>.</w:t>
      </w:r>
    </w:p>
    <w:p w14:paraId="1943D4CE" w14:textId="77777777" w:rsidR="00760128" w:rsidRDefault="00760128" w:rsidP="00760128">
      <w:pPr>
        <w:spacing w:line="360" w:lineRule="auto"/>
        <w:jc w:val="both"/>
        <w:rPr>
          <w:i/>
          <w:color w:val="0000FF"/>
          <w:lang w:val="en-US"/>
        </w:rPr>
      </w:pPr>
    </w:p>
    <w:p w14:paraId="5BD5CD4E" w14:textId="77777777" w:rsidR="00BE7336" w:rsidRDefault="00BE7336" w:rsidP="006F2AD5">
      <w:pPr>
        <w:spacing w:line="360" w:lineRule="auto"/>
        <w:jc w:val="both"/>
        <w:rPr>
          <w:i/>
          <w:color w:val="0000FF"/>
          <w:lang w:val="en-US"/>
        </w:rPr>
      </w:pPr>
    </w:p>
    <w:p w14:paraId="35D69910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6763D" w14:textId="77777777" w:rsidR="00A135FC" w:rsidRDefault="00A135FC">
      <w:r>
        <w:separator/>
      </w:r>
    </w:p>
  </w:endnote>
  <w:endnote w:type="continuationSeparator" w:id="0">
    <w:p w14:paraId="4FDEB96C" w14:textId="77777777" w:rsidR="00A135FC" w:rsidRDefault="00A1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FA6EA" w14:textId="77777777" w:rsidR="00DC2311" w:rsidRDefault="00DC231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01A9888" wp14:editId="175A4159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C2311" w14:paraId="1C46CDC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4A36B9D" w14:textId="77777777" w:rsidR="00DC2311" w:rsidRPr="007A1DE8" w:rsidRDefault="00DC2311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3863C02" wp14:editId="5FB8FAE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C643B61" w14:textId="77777777" w:rsidR="00DC2311" w:rsidRPr="00B871C5" w:rsidRDefault="00DC2311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352424F" w14:textId="77777777" w:rsidR="00DC2311" w:rsidRDefault="00DC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DEFFD" w14:textId="77777777" w:rsidR="00A135FC" w:rsidRDefault="00A135FC">
      <w:r>
        <w:separator/>
      </w:r>
    </w:p>
  </w:footnote>
  <w:footnote w:type="continuationSeparator" w:id="0">
    <w:p w14:paraId="34E8642A" w14:textId="77777777" w:rsidR="00A135FC" w:rsidRDefault="00A1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804DF" w14:textId="77777777" w:rsidR="00DC2311" w:rsidRDefault="00DC2311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BE8FE" wp14:editId="4C063BD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C1FDB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6330366" wp14:editId="0E16146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6FD135" w14:textId="77777777" w:rsidR="00DC2311" w:rsidRDefault="00DC2311" w:rsidP="00FC77E2">
    <w:pPr>
      <w:pStyle w:val="Title"/>
      <w:rPr>
        <w:lang w:val="en-US"/>
      </w:rPr>
    </w:pPr>
  </w:p>
  <w:p w14:paraId="57B9A1EA" w14:textId="77777777" w:rsidR="00DC2311" w:rsidRPr="003B1A2B" w:rsidRDefault="00DC2311" w:rsidP="00FC77E2">
    <w:pPr>
      <w:rPr>
        <w:lang w:val="en-US"/>
      </w:rPr>
    </w:pPr>
  </w:p>
  <w:p w14:paraId="078568AD" w14:textId="77777777" w:rsidR="00DC2311" w:rsidRPr="00F53DBB" w:rsidRDefault="00DC2311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40D6015" w14:textId="77777777" w:rsidR="00DC2311" w:rsidRPr="0040293A" w:rsidRDefault="00DC2311" w:rsidP="00FC77E2">
    <w:pPr>
      <w:pStyle w:val="Header"/>
      <w:rPr>
        <w:rFonts w:eastAsia="Tahoma"/>
      </w:rPr>
    </w:pPr>
  </w:p>
  <w:p w14:paraId="302BD80D" w14:textId="77777777" w:rsidR="00DC2311" w:rsidRPr="00FC77E2" w:rsidRDefault="00DC2311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BBE35" w14:textId="77777777" w:rsidR="00DC2311" w:rsidRDefault="00DC231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C899FB0" wp14:editId="46C01F86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C2311" w14:paraId="47BBFB11" w14:textId="77777777" w:rsidTr="008D3541">
      <w:tc>
        <w:tcPr>
          <w:tcW w:w="6623" w:type="dxa"/>
          <w:shd w:val="clear" w:color="auto" w:fill="auto"/>
        </w:tcPr>
        <w:p w14:paraId="0A1CF73C" w14:textId="1CF6FF04" w:rsidR="00DC2311" w:rsidRPr="008D3541" w:rsidRDefault="00DC2311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giải bóng đá vô địch quốc gia</w:t>
          </w:r>
        </w:p>
      </w:tc>
      <w:tc>
        <w:tcPr>
          <w:tcW w:w="2845" w:type="dxa"/>
          <w:shd w:val="clear" w:color="auto" w:fill="auto"/>
        </w:tcPr>
        <w:p w14:paraId="14457591" w14:textId="41D7CBDB" w:rsidR="00DC2311" w:rsidRPr="008D3541" w:rsidRDefault="00DC231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DC2311" w14:paraId="0D3A2F9B" w14:textId="77777777" w:rsidTr="008D3541">
      <w:tc>
        <w:tcPr>
          <w:tcW w:w="6623" w:type="dxa"/>
          <w:shd w:val="clear" w:color="auto" w:fill="auto"/>
        </w:tcPr>
        <w:p w14:paraId="119B8848" w14:textId="77777777" w:rsidR="00DC2311" w:rsidRPr="008D3541" w:rsidRDefault="00DC231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14:paraId="16C7E21D" w14:textId="317FFCB6" w:rsidR="00DC2311" w:rsidRPr="008D3541" w:rsidRDefault="00DC231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29/03/2019</w:t>
          </w:r>
        </w:p>
      </w:tc>
    </w:tr>
  </w:tbl>
  <w:p w14:paraId="0C410236" w14:textId="77777777" w:rsidR="00DC2311" w:rsidRPr="007A1DE8" w:rsidRDefault="00DC231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A190FF1"/>
    <w:multiLevelType w:val="hybridMultilevel"/>
    <w:tmpl w:val="0C9E50D6"/>
    <w:lvl w:ilvl="0" w:tplc="0ED69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04704"/>
    <w:multiLevelType w:val="hybridMultilevel"/>
    <w:tmpl w:val="4E4E886E"/>
    <w:lvl w:ilvl="0" w:tplc="A5206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7DD5"/>
    <w:multiLevelType w:val="hybridMultilevel"/>
    <w:tmpl w:val="5784FD84"/>
    <w:lvl w:ilvl="0" w:tplc="173CC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8467957"/>
    <w:multiLevelType w:val="hybridMultilevel"/>
    <w:tmpl w:val="B64C04D4"/>
    <w:lvl w:ilvl="0" w:tplc="34064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12B65"/>
    <w:multiLevelType w:val="hybridMultilevel"/>
    <w:tmpl w:val="E75AECFC"/>
    <w:lvl w:ilvl="0" w:tplc="6A12D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DD9157C"/>
    <w:multiLevelType w:val="hybridMultilevel"/>
    <w:tmpl w:val="B5B22524"/>
    <w:lvl w:ilvl="0" w:tplc="2654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A7BD2"/>
    <w:multiLevelType w:val="hybridMultilevel"/>
    <w:tmpl w:val="13E4820E"/>
    <w:lvl w:ilvl="0" w:tplc="6A0AA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1846A5F"/>
    <w:multiLevelType w:val="hybridMultilevel"/>
    <w:tmpl w:val="10F4BFAE"/>
    <w:lvl w:ilvl="0" w:tplc="9822D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D3651"/>
    <w:multiLevelType w:val="hybridMultilevel"/>
    <w:tmpl w:val="E77E60DC"/>
    <w:lvl w:ilvl="0" w:tplc="CC427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F9D29B2"/>
    <w:multiLevelType w:val="hybridMultilevel"/>
    <w:tmpl w:val="8BD84EF4"/>
    <w:lvl w:ilvl="0" w:tplc="25A8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7F4101"/>
    <w:multiLevelType w:val="hybridMultilevel"/>
    <w:tmpl w:val="FCA2690E"/>
    <w:lvl w:ilvl="0" w:tplc="4F4C6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8035F"/>
    <w:multiLevelType w:val="hybridMultilevel"/>
    <w:tmpl w:val="FC40E922"/>
    <w:lvl w:ilvl="0" w:tplc="7BFCE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3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6"/>
  </w:num>
  <w:num w:numId="10">
    <w:abstractNumId w:val="12"/>
  </w:num>
  <w:num w:numId="11">
    <w:abstractNumId w:val="38"/>
  </w:num>
  <w:num w:numId="12">
    <w:abstractNumId w:val="33"/>
  </w:num>
  <w:num w:numId="13">
    <w:abstractNumId w:val="30"/>
  </w:num>
  <w:num w:numId="14">
    <w:abstractNumId w:val="5"/>
  </w:num>
  <w:num w:numId="15">
    <w:abstractNumId w:val="9"/>
  </w:num>
  <w:num w:numId="16">
    <w:abstractNumId w:val="29"/>
  </w:num>
  <w:num w:numId="17">
    <w:abstractNumId w:val="35"/>
  </w:num>
  <w:num w:numId="18">
    <w:abstractNumId w:val="15"/>
  </w:num>
  <w:num w:numId="19">
    <w:abstractNumId w:val="28"/>
  </w:num>
  <w:num w:numId="20">
    <w:abstractNumId w:val="34"/>
  </w:num>
  <w:num w:numId="21">
    <w:abstractNumId w:val="36"/>
  </w:num>
  <w:num w:numId="22">
    <w:abstractNumId w:val="13"/>
  </w:num>
  <w:num w:numId="23">
    <w:abstractNumId w:val="22"/>
  </w:num>
  <w:num w:numId="24">
    <w:abstractNumId w:val="10"/>
  </w:num>
  <w:num w:numId="25">
    <w:abstractNumId w:val="8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"/>
  </w:num>
  <w:num w:numId="35">
    <w:abstractNumId w:val="7"/>
  </w:num>
  <w:num w:numId="36">
    <w:abstractNumId w:val="20"/>
  </w:num>
  <w:num w:numId="37">
    <w:abstractNumId w:val="21"/>
  </w:num>
  <w:num w:numId="38">
    <w:abstractNumId w:val="39"/>
  </w:num>
  <w:num w:numId="39">
    <w:abstractNumId w:val="4"/>
  </w:num>
  <w:num w:numId="40">
    <w:abstractNumId w:val="6"/>
  </w:num>
  <w:num w:numId="41">
    <w:abstractNumId w:val="11"/>
  </w:num>
  <w:num w:numId="42">
    <w:abstractNumId w:val="3"/>
  </w:num>
  <w:num w:numId="43">
    <w:abstractNumId w:val="37"/>
  </w:num>
  <w:num w:numId="44">
    <w:abstractNumId w:val="3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4A6F"/>
    <w:rsid w:val="000519D9"/>
    <w:rsid w:val="000C0CA8"/>
    <w:rsid w:val="000D3215"/>
    <w:rsid w:val="00185356"/>
    <w:rsid w:val="00190497"/>
    <w:rsid w:val="00190FC4"/>
    <w:rsid w:val="002160F2"/>
    <w:rsid w:val="00221A67"/>
    <w:rsid w:val="002C6D4B"/>
    <w:rsid w:val="00301562"/>
    <w:rsid w:val="0031511D"/>
    <w:rsid w:val="003548A8"/>
    <w:rsid w:val="003701D7"/>
    <w:rsid w:val="003747E6"/>
    <w:rsid w:val="003A76F1"/>
    <w:rsid w:val="003C0094"/>
    <w:rsid w:val="004176B5"/>
    <w:rsid w:val="00435847"/>
    <w:rsid w:val="00464616"/>
    <w:rsid w:val="00475BD8"/>
    <w:rsid w:val="004B090B"/>
    <w:rsid w:val="004B7CC9"/>
    <w:rsid w:val="004D14AD"/>
    <w:rsid w:val="004E4257"/>
    <w:rsid w:val="005304E9"/>
    <w:rsid w:val="005802A5"/>
    <w:rsid w:val="0060493B"/>
    <w:rsid w:val="006257BE"/>
    <w:rsid w:val="006855DC"/>
    <w:rsid w:val="006D4BCE"/>
    <w:rsid w:val="006E420F"/>
    <w:rsid w:val="006E56E2"/>
    <w:rsid w:val="006F2AD5"/>
    <w:rsid w:val="007338F6"/>
    <w:rsid w:val="0074067A"/>
    <w:rsid w:val="00754C73"/>
    <w:rsid w:val="00760128"/>
    <w:rsid w:val="007A1DE8"/>
    <w:rsid w:val="007F21C9"/>
    <w:rsid w:val="008243D9"/>
    <w:rsid w:val="008759BD"/>
    <w:rsid w:val="008B6CDF"/>
    <w:rsid w:val="008D3541"/>
    <w:rsid w:val="00984338"/>
    <w:rsid w:val="0099744F"/>
    <w:rsid w:val="009B2AFC"/>
    <w:rsid w:val="009F47F5"/>
    <w:rsid w:val="00A135FC"/>
    <w:rsid w:val="00A23833"/>
    <w:rsid w:val="00A544E7"/>
    <w:rsid w:val="00A638EF"/>
    <w:rsid w:val="00AC3388"/>
    <w:rsid w:val="00B07BF9"/>
    <w:rsid w:val="00B1776A"/>
    <w:rsid w:val="00B871C5"/>
    <w:rsid w:val="00B96E6B"/>
    <w:rsid w:val="00BB5444"/>
    <w:rsid w:val="00BE7336"/>
    <w:rsid w:val="00C53DB8"/>
    <w:rsid w:val="00C60187"/>
    <w:rsid w:val="00C74D6D"/>
    <w:rsid w:val="00CA52C8"/>
    <w:rsid w:val="00CB58B8"/>
    <w:rsid w:val="00D234F3"/>
    <w:rsid w:val="00D532D0"/>
    <w:rsid w:val="00DA2A6D"/>
    <w:rsid w:val="00DC2311"/>
    <w:rsid w:val="00DC363E"/>
    <w:rsid w:val="00DC424B"/>
    <w:rsid w:val="00DD57E3"/>
    <w:rsid w:val="00DD667B"/>
    <w:rsid w:val="00DF6EC0"/>
    <w:rsid w:val="00E66037"/>
    <w:rsid w:val="00E95D0C"/>
    <w:rsid w:val="00FA2327"/>
    <w:rsid w:val="00FA51D1"/>
    <w:rsid w:val="00FB3FFD"/>
    <w:rsid w:val="00FC0D48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6F796"/>
  <w15:docId w15:val="{7FADA63D-ADB8-4215-97F6-14624A6E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6D4BCE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6D4BCE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6D4BCE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6D4BC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52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39</vt:i4>
      </vt:variant>
    </vt:vector>
  </HeadingPairs>
  <TitlesOfParts>
    <vt:vector size="40" baseType="lpstr">
      <vt:lpstr>Phát biểu bài toán đăng ký học phần</vt:lpstr>
      <vt:lpstr>Sơ đồ Use-case</vt:lpstr>
      <vt:lpstr>Danh sách các Actor</vt:lpstr>
      <vt:lpstr>Danh sách các Use-case</vt:lpstr>
      <vt:lpstr>Đặc tả Use-case </vt:lpstr>
      <vt:lpstr>    Đặc tả Use-case “Tiếp nhận hồ sơ đăng ký”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“Lập lịch thi đấu”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“Ghi nhận kết quả trận đấu”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“Tra cứu cầu thủ”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  <vt:lpstr>    Đặc tả Use-case “Lập báo cáo giải”</vt:lpstr>
      <vt:lpstr>        Tóm tắt</vt:lpstr>
      <vt:lpstr>        Dòng sự kiện</vt:lpstr>
      <vt:lpstr>        Các yêu cầu đặc biệt</vt:lpstr>
      <vt:lpstr>        Trạng thái hệ thống khi bắt đầu thực hiện Use-case</vt:lpstr>
      <vt:lpstr>        Trạng thái hệ thống sau khi thực hiện Use-case</vt:lpstr>
      <vt:lpstr>        Điểm mở rộng</vt:lpstr>
    </vt:vector>
  </TitlesOfParts>
  <Company>HCMUNS</Company>
  <LinksUpToDate>false</LinksUpToDate>
  <CharactersWithSpaces>6784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PHAN QUỐC PHONG</cp:lastModifiedBy>
  <cp:revision>26</cp:revision>
  <cp:lastPrinted>2013-12-07T15:57:00Z</cp:lastPrinted>
  <dcterms:created xsi:type="dcterms:W3CDTF">2019-03-29T12:40:00Z</dcterms:created>
  <dcterms:modified xsi:type="dcterms:W3CDTF">2019-03-29T14:49:00Z</dcterms:modified>
</cp:coreProperties>
</file>