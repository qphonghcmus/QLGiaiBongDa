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A220" w14:textId="77777777" w:rsidR="003548A8" w:rsidRDefault="003548A8" w:rsidP="003548A8">
      <w:pPr>
        <w:rPr>
          <w:lang w:val="en-US"/>
        </w:rPr>
      </w:pPr>
    </w:p>
    <w:p w14:paraId="0E048310" w14:textId="77777777" w:rsidR="00301562" w:rsidRDefault="00301562" w:rsidP="003548A8">
      <w:pPr>
        <w:rPr>
          <w:lang w:val="en-US"/>
        </w:rPr>
      </w:pPr>
    </w:p>
    <w:p w14:paraId="5E24C3B1" w14:textId="77777777" w:rsidR="00301562" w:rsidRDefault="00301562" w:rsidP="003548A8">
      <w:pPr>
        <w:rPr>
          <w:lang w:val="en-US"/>
        </w:rPr>
      </w:pPr>
    </w:p>
    <w:p w14:paraId="4374570F" w14:textId="77777777" w:rsidR="00301562" w:rsidRDefault="00301562" w:rsidP="003548A8">
      <w:pPr>
        <w:rPr>
          <w:lang w:val="en-US"/>
        </w:rPr>
      </w:pPr>
    </w:p>
    <w:p w14:paraId="613CBAA8" w14:textId="77777777" w:rsidR="00301562" w:rsidRDefault="00301562" w:rsidP="003548A8">
      <w:pPr>
        <w:rPr>
          <w:lang w:val="en-US"/>
        </w:rPr>
      </w:pPr>
    </w:p>
    <w:p w14:paraId="71D1A18F" w14:textId="77777777" w:rsidR="00301562" w:rsidRDefault="00301562" w:rsidP="003548A8">
      <w:pPr>
        <w:rPr>
          <w:lang w:val="en-US"/>
        </w:rPr>
      </w:pPr>
    </w:p>
    <w:p w14:paraId="122FE5AF" w14:textId="77777777" w:rsidR="00301562" w:rsidRDefault="00301562" w:rsidP="003548A8">
      <w:pPr>
        <w:rPr>
          <w:lang w:val="en-US"/>
        </w:rPr>
      </w:pPr>
    </w:p>
    <w:p w14:paraId="528B326E" w14:textId="77777777" w:rsidR="003548A8" w:rsidRPr="003548A8" w:rsidRDefault="003548A8" w:rsidP="003548A8">
      <w:pPr>
        <w:rPr>
          <w:lang w:val="en-US"/>
        </w:rPr>
      </w:pPr>
    </w:p>
    <w:p w14:paraId="411A8738" w14:textId="5F483EB3"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ED5CD9">
        <w:rPr>
          <w:color w:val="0000FF"/>
          <w:lang w:val="en-US"/>
        </w:rPr>
        <w:t>Phần mềm quản lý giải bóng đá vô địch quốc gia</w:t>
      </w:r>
    </w:p>
    <w:p w14:paraId="31C24058" w14:textId="77777777" w:rsidR="007A1DE8" w:rsidRPr="007A1DE8" w:rsidRDefault="007A1DE8" w:rsidP="007A1DE8">
      <w:pPr>
        <w:rPr>
          <w:lang w:val="en-US"/>
        </w:rPr>
      </w:pPr>
    </w:p>
    <w:p w14:paraId="042B3103" w14:textId="39EC87E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D5CD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0803E6AF" w14:textId="77777777" w:rsidR="00D234F3" w:rsidRDefault="00D234F3">
      <w:pPr>
        <w:pStyle w:val="Tiu"/>
        <w:jc w:val="both"/>
        <w:rPr>
          <w:lang w:val="en-US"/>
        </w:rPr>
      </w:pPr>
    </w:p>
    <w:p w14:paraId="18B56998" w14:textId="77777777" w:rsidR="003548A8" w:rsidRDefault="003548A8" w:rsidP="003548A8">
      <w:pPr>
        <w:rPr>
          <w:lang w:val="en-US"/>
        </w:rPr>
      </w:pPr>
    </w:p>
    <w:p w14:paraId="02A0B188" w14:textId="77777777" w:rsidR="00301562" w:rsidRDefault="00301562" w:rsidP="003548A8">
      <w:pPr>
        <w:rPr>
          <w:lang w:val="en-US"/>
        </w:rPr>
      </w:pPr>
    </w:p>
    <w:p w14:paraId="69C7628E" w14:textId="77777777" w:rsidR="00301562" w:rsidRDefault="00301562" w:rsidP="003548A8">
      <w:pPr>
        <w:rPr>
          <w:lang w:val="en-US"/>
        </w:rPr>
      </w:pPr>
    </w:p>
    <w:p w14:paraId="211CCB9D" w14:textId="77777777" w:rsidR="00301562" w:rsidRDefault="00301562" w:rsidP="003548A8">
      <w:pPr>
        <w:rPr>
          <w:lang w:val="en-US"/>
        </w:rPr>
      </w:pPr>
    </w:p>
    <w:p w14:paraId="68BC1156" w14:textId="77777777" w:rsidR="00301562" w:rsidRDefault="00301562" w:rsidP="003548A8">
      <w:pPr>
        <w:rPr>
          <w:lang w:val="en-US"/>
        </w:rPr>
      </w:pPr>
    </w:p>
    <w:p w14:paraId="11F1FF24" w14:textId="77777777" w:rsidR="00301562" w:rsidRDefault="00301562" w:rsidP="003548A8">
      <w:pPr>
        <w:rPr>
          <w:lang w:val="en-US"/>
        </w:rPr>
      </w:pPr>
    </w:p>
    <w:p w14:paraId="0BD5B4F7" w14:textId="77777777" w:rsidR="00301562" w:rsidRDefault="00301562" w:rsidP="003548A8">
      <w:pPr>
        <w:rPr>
          <w:lang w:val="en-US"/>
        </w:rPr>
      </w:pPr>
    </w:p>
    <w:p w14:paraId="208C13A4" w14:textId="77777777" w:rsidR="00301562" w:rsidRDefault="00301562" w:rsidP="003548A8">
      <w:pPr>
        <w:rPr>
          <w:lang w:val="en-US"/>
        </w:rPr>
      </w:pPr>
    </w:p>
    <w:p w14:paraId="38DA3EFD" w14:textId="77777777" w:rsidR="00301562" w:rsidRDefault="00301562" w:rsidP="003548A8">
      <w:pPr>
        <w:rPr>
          <w:lang w:val="en-US"/>
        </w:rPr>
      </w:pPr>
    </w:p>
    <w:p w14:paraId="27AF4388" w14:textId="77777777" w:rsidR="003548A8" w:rsidRDefault="003548A8" w:rsidP="003548A8">
      <w:pPr>
        <w:rPr>
          <w:lang w:val="en-US"/>
        </w:rPr>
      </w:pPr>
    </w:p>
    <w:p w14:paraId="09BE8729" w14:textId="77777777" w:rsidR="003548A8" w:rsidRDefault="003548A8" w:rsidP="003548A8">
      <w:pPr>
        <w:rPr>
          <w:lang w:val="en-US"/>
        </w:rPr>
      </w:pPr>
    </w:p>
    <w:p w14:paraId="6D53DFB2" w14:textId="77777777" w:rsidR="003548A8" w:rsidRDefault="003548A8" w:rsidP="003548A8">
      <w:pPr>
        <w:rPr>
          <w:lang w:val="en-US"/>
        </w:rPr>
      </w:pPr>
    </w:p>
    <w:p w14:paraId="45B9AB85" w14:textId="77777777" w:rsidR="003548A8" w:rsidRDefault="003548A8" w:rsidP="003548A8">
      <w:pPr>
        <w:rPr>
          <w:lang w:val="en-US"/>
        </w:rPr>
      </w:pPr>
    </w:p>
    <w:p w14:paraId="7EF5F0E5" w14:textId="77777777" w:rsidR="003548A8" w:rsidRDefault="003548A8" w:rsidP="003548A8">
      <w:pPr>
        <w:rPr>
          <w:lang w:val="en-US"/>
        </w:rPr>
      </w:pPr>
    </w:p>
    <w:p w14:paraId="3C276A6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F295911" w14:textId="4E1FADF2" w:rsidR="003548A8" w:rsidRPr="003548A8" w:rsidRDefault="00ED5CD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1612425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Tạ Đăng Hiếu Nghĩa</w:t>
      </w:r>
    </w:p>
    <w:p w14:paraId="004AB9BF" w14:textId="4674D5A7" w:rsidR="003548A8" w:rsidRDefault="00ED5CD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1612498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Phan Quốc Phong</w:t>
      </w:r>
    </w:p>
    <w:p w14:paraId="4DC47C53" w14:textId="4D78FE0B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05E24EE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5F8BD9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9C0AD6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F32D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014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EFF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ECBE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6F19261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98F34" w14:textId="665229DC" w:rsidR="00E95D0C" w:rsidRPr="003548A8" w:rsidRDefault="0049205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25/05/2019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7939D" w14:textId="17E2675E" w:rsidR="00E95D0C" w:rsidRPr="003548A8" w:rsidRDefault="0049205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699B8" w14:textId="007C99B5" w:rsidR="00E95D0C" w:rsidRPr="0037628A" w:rsidRDefault="0049205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9FD" w14:textId="77777777" w:rsidR="00E95D0C" w:rsidRDefault="0049205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Quốc Phong</w:t>
            </w:r>
          </w:p>
          <w:p w14:paraId="17B3FDB7" w14:textId="4E99066C" w:rsidR="0049205C" w:rsidRPr="003548A8" w:rsidRDefault="0049205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</w:t>
            </w:r>
          </w:p>
        </w:tc>
      </w:tr>
      <w:tr w:rsidR="00E95D0C" w:rsidRPr="007A1DE8" w14:paraId="6C5326B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9E5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35DC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18F2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DE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19715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AB9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2D45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8A7F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1FA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0CA35E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751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F8F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693C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07F8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882345D" w14:textId="77777777" w:rsidR="00A23833" w:rsidRDefault="00A23833" w:rsidP="0031511D">
      <w:pPr>
        <w:pStyle w:val="Tiu"/>
        <w:rPr>
          <w:lang w:val="en-US"/>
        </w:rPr>
      </w:pPr>
    </w:p>
    <w:p w14:paraId="761F97AB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7496700" w14:textId="34F1B0C3" w:rsidR="009B78EA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9682039" w:history="1">
        <w:r w:rsidR="009B78EA" w:rsidRPr="003B41E2">
          <w:rPr>
            <w:rStyle w:val="Siuktni"/>
            <w:noProof/>
            <w:lang w:val="en-US"/>
          </w:rPr>
          <w:t>1.</w:t>
        </w:r>
        <w:r w:rsidR="009B78E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78EA" w:rsidRPr="003B41E2">
          <w:rPr>
            <w:rStyle w:val="Siuktni"/>
            <w:noProof/>
            <w:lang w:val="en-US"/>
          </w:rPr>
          <w:t>Kiến trúc hệ thống</w:t>
        </w:r>
        <w:r w:rsidR="009B78EA">
          <w:rPr>
            <w:noProof/>
            <w:webHidden/>
          </w:rPr>
          <w:tab/>
        </w:r>
        <w:r w:rsidR="009B78EA">
          <w:rPr>
            <w:noProof/>
            <w:webHidden/>
          </w:rPr>
          <w:fldChar w:fldCharType="begin"/>
        </w:r>
        <w:r w:rsidR="009B78EA">
          <w:rPr>
            <w:noProof/>
            <w:webHidden/>
          </w:rPr>
          <w:instrText xml:space="preserve"> PAGEREF _Toc9682039 \h </w:instrText>
        </w:r>
        <w:r w:rsidR="009B78EA">
          <w:rPr>
            <w:noProof/>
            <w:webHidden/>
          </w:rPr>
        </w:r>
        <w:r w:rsidR="009B78EA">
          <w:rPr>
            <w:noProof/>
            <w:webHidden/>
          </w:rPr>
          <w:fldChar w:fldCharType="separate"/>
        </w:r>
        <w:r w:rsidR="009B78EA">
          <w:rPr>
            <w:noProof/>
            <w:webHidden/>
          </w:rPr>
          <w:t>3</w:t>
        </w:r>
        <w:r w:rsidR="009B78EA">
          <w:rPr>
            <w:noProof/>
            <w:webHidden/>
          </w:rPr>
          <w:fldChar w:fldCharType="end"/>
        </w:r>
      </w:hyperlink>
    </w:p>
    <w:p w14:paraId="16014F7B" w14:textId="66A3FAE4" w:rsidR="009B78EA" w:rsidRDefault="00EB11A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682040" w:history="1">
        <w:r w:rsidR="009B78EA" w:rsidRPr="003B41E2">
          <w:rPr>
            <w:rStyle w:val="Siuktni"/>
            <w:noProof/>
          </w:rPr>
          <w:t>2.</w:t>
        </w:r>
        <w:r w:rsidR="009B78E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78EA" w:rsidRPr="003B41E2">
          <w:rPr>
            <w:rStyle w:val="Siuktni"/>
            <w:noProof/>
          </w:rPr>
          <w:t>Mô tả chi tiết từng thành phần trong hệ thống</w:t>
        </w:r>
        <w:r w:rsidR="009B78EA">
          <w:rPr>
            <w:noProof/>
            <w:webHidden/>
          </w:rPr>
          <w:tab/>
        </w:r>
        <w:r w:rsidR="009B78EA">
          <w:rPr>
            <w:noProof/>
            <w:webHidden/>
          </w:rPr>
          <w:fldChar w:fldCharType="begin"/>
        </w:r>
        <w:r w:rsidR="009B78EA">
          <w:rPr>
            <w:noProof/>
            <w:webHidden/>
          </w:rPr>
          <w:instrText xml:space="preserve"> PAGEREF _Toc9682040 \h </w:instrText>
        </w:r>
        <w:r w:rsidR="009B78EA">
          <w:rPr>
            <w:noProof/>
            <w:webHidden/>
          </w:rPr>
        </w:r>
        <w:r w:rsidR="009B78EA">
          <w:rPr>
            <w:noProof/>
            <w:webHidden/>
          </w:rPr>
          <w:fldChar w:fldCharType="separate"/>
        </w:r>
        <w:r w:rsidR="009B78EA">
          <w:rPr>
            <w:noProof/>
            <w:webHidden/>
          </w:rPr>
          <w:t>4</w:t>
        </w:r>
        <w:r w:rsidR="009B78EA">
          <w:rPr>
            <w:noProof/>
            <w:webHidden/>
          </w:rPr>
          <w:fldChar w:fldCharType="end"/>
        </w:r>
      </w:hyperlink>
    </w:p>
    <w:p w14:paraId="38FBB430" w14:textId="7ECDC69D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B3C5919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532EEBF" w14:textId="77777777" w:rsidR="00CA75F9" w:rsidRDefault="00CA75F9" w:rsidP="00CA75F9">
      <w:pPr>
        <w:pStyle w:val="u1"/>
        <w:spacing w:line="360" w:lineRule="auto"/>
        <w:jc w:val="both"/>
        <w:rPr>
          <w:lang w:val="en-US"/>
        </w:rPr>
      </w:pPr>
      <w:bookmarkStart w:id="0" w:name="_Toc176927905"/>
      <w:bookmarkStart w:id="1" w:name="_Toc9682039"/>
      <w:r>
        <w:rPr>
          <w:lang w:val="en-US"/>
        </w:rPr>
        <w:lastRenderedPageBreak/>
        <w:t>Kiến trúc hệ thống</w:t>
      </w:r>
      <w:bookmarkEnd w:id="0"/>
      <w:bookmarkEnd w:id="1"/>
    </w:p>
    <w:p w14:paraId="47D7B371" w14:textId="28AAC435" w:rsidR="00CA75F9" w:rsidRDefault="00271A7A" w:rsidP="00CA75F9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8918D3" wp14:editId="52D6A173">
            <wp:extent cx="5732145" cy="395541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6877" w14:textId="6B80670A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42DB659F" w14:textId="77777777" w:rsidTr="00F10F04">
        <w:tc>
          <w:tcPr>
            <w:tcW w:w="3001" w:type="dxa"/>
          </w:tcPr>
          <w:p w14:paraId="449C45F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3A35F3E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0C3E38F4" w14:textId="77777777" w:rsidTr="00F10F04">
        <w:tc>
          <w:tcPr>
            <w:tcW w:w="3001" w:type="dxa"/>
          </w:tcPr>
          <w:p w14:paraId="75D66A23" w14:textId="0833F054" w:rsidR="00CA75F9" w:rsidRPr="00271A7A" w:rsidRDefault="00271A7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Route</w:t>
            </w:r>
          </w:p>
        </w:tc>
        <w:tc>
          <w:tcPr>
            <w:tcW w:w="6179" w:type="dxa"/>
          </w:tcPr>
          <w:p w14:paraId="3DB2B7B4" w14:textId="347DC019" w:rsidR="00CA75F9" w:rsidRPr="00271A7A" w:rsidRDefault="00F83BCD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Quản lý điều hướng</w:t>
            </w:r>
          </w:p>
        </w:tc>
      </w:tr>
      <w:tr w:rsidR="00CA75F9" w:rsidRPr="00940354" w14:paraId="567AE12A" w14:textId="77777777" w:rsidTr="00F10F04">
        <w:tc>
          <w:tcPr>
            <w:tcW w:w="3001" w:type="dxa"/>
          </w:tcPr>
          <w:p w14:paraId="4A1BA3D5" w14:textId="2E68E0D9" w:rsidR="00CA75F9" w:rsidRPr="00271A7A" w:rsidRDefault="00271A7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Controller</w:t>
            </w:r>
          </w:p>
        </w:tc>
        <w:tc>
          <w:tcPr>
            <w:tcW w:w="6179" w:type="dxa"/>
          </w:tcPr>
          <w:p w14:paraId="21690F40" w14:textId="79891620" w:rsidR="00CA75F9" w:rsidRPr="00493906" w:rsidRDefault="00493906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Xử lý tương tác người dùng, xác định view hiển thị, tương tác với model</w:t>
            </w:r>
          </w:p>
        </w:tc>
      </w:tr>
      <w:tr w:rsidR="00CA75F9" w:rsidRPr="00940354" w14:paraId="1B1A7025" w14:textId="77777777" w:rsidTr="00F10F04">
        <w:tc>
          <w:tcPr>
            <w:tcW w:w="3001" w:type="dxa"/>
          </w:tcPr>
          <w:p w14:paraId="431CFD12" w14:textId="3906B5D6" w:rsidR="00CA75F9" w:rsidRPr="00271A7A" w:rsidRDefault="00271A7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Model</w:t>
            </w:r>
          </w:p>
        </w:tc>
        <w:tc>
          <w:tcPr>
            <w:tcW w:w="6179" w:type="dxa"/>
          </w:tcPr>
          <w:p w14:paraId="4A257C32" w14:textId="1486FA1E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 xml:space="preserve">Quản lý </w:t>
            </w:r>
            <w:r w:rsidR="00493906">
              <w:rPr>
                <w:color w:val="0000FF"/>
                <w:szCs w:val="26"/>
                <w:lang w:val="en-US"/>
              </w:rPr>
              <w:t xml:space="preserve">truy xuất </w:t>
            </w:r>
            <w:r w:rsidRPr="00495BE0">
              <w:rPr>
                <w:color w:val="0000FF"/>
                <w:szCs w:val="26"/>
              </w:rPr>
              <w:t>database</w:t>
            </w:r>
          </w:p>
        </w:tc>
      </w:tr>
      <w:tr w:rsidR="00CA75F9" w:rsidRPr="00940354" w14:paraId="0AEFB879" w14:textId="77777777" w:rsidTr="00F10F04">
        <w:tc>
          <w:tcPr>
            <w:tcW w:w="3001" w:type="dxa"/>
          </w:tcPr>
          <w:p w14:paraId="604CF715" w14:textId="5DFD7E43" w:rsidR="00CA75F9" w:rsidRPr="00271A7A" w:rsidRDefault="00271A7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Template Engine</w:t>
            </w:r>
          </w:p>
        </w:tc>
        <w:tc>
          <w:tcPr>
            <w:tcW w:w="6179" w:type="dxa"/>
          </w:tcPr>
          <w:p w14:paraId="03AFD0F3" w14:textId="39B1B25A" w:rsidR="00CA75F9" w:rsidRPr="00F83BCD" w:rsidRDefault="00F83BCD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engine</w:t>
            </w:r>
          </w:p>
        </w:tc>
      </w:tr>
      <w:tr w:rsidR="00271A7A" w:rsidRPr="00940354" w14:paraId="799FAE06" w14:textId="77777777" w:rsidTr="00F10F04">
        <w:tc>
          <w:tcPr>
            <w:tcW w:w="3001" w:type="dxa"/>
          </w:tcPr>
          <w:p w14:paraId="31255668" w14:textId="7ED5752F" w:rsidR="00271A7A" w:rsidRDefault="00271A7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View Template</w:t>
            </w:r>
          </w:p>
        </w:tc>
        <w:tc>
          <w:tcPr>
            <w:tcW w:w="6179" w:type="dxa"/>
          </w:tcPr>
          <w:p w14:paraId="0070920D" w14:textId="6487B6D4" w:rsidR="00271A7A" w:rsidRPr="00493906" w:rsidRDefault="00493906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Giao diện người dùng </w:t>
            </w:r>
          </w:p>
        </w:tc>
      </w:tr>
    </w:tbl>
    <w:p w14:paraId="2984A44B" w14:textId="77777777" w:rsidR="00CA75F9" w:rsidRPr="008846F1" w:rsidRDefault="00CA75F9" w:rsidP="00CA75F9">
      <w:pPr>
        <w:pStyle w:val="u1"/>
        <w:spacing w:before="240" w:line="360" w:lineRule="auto"/>
        <w:jc w:val="both"/>
      </w:pPr>
      <w:r>
        <w:br w:type="page"/>
      </w:r>
      <w:bookmarkStart w:id="2" w:name="_Toc176927906"/>
      <w:bookmarkStart w:id="3" w:name="_Toc9682040"/>
      <w:r w:rsidRPr="008846F1">
        <w:lastRenderedPageBreak/>
        <w:t>Mô tả chi tiết từng thành phần trong hệ thống</w:t>
      </w:r>
      <w:bookmarkEnd w:id="2"/>
      <w:bookmarkEnd w:id="3"/>
    </w:p>
    <w:p w14:paraId="14024878" w14:textId="65DD26F7" w:rsidR="00CA75F9" w:rsidRDefault="00BC795B" w:rsidP="00BC795B">
      <w:pPr>
        <w:spacing w:line="360" w:lineRule="auto"/>
        <w:jc w:val="both"/>
        <w:rPr>
          <w:b/>
          <w:color w:val="0000FF"/>
          <w:u w:val="single"/>
          <w:lang w:val="en-US"/>
        </w:rPr>
      </w:pPr>
      <w:bookmarkStart w:id="4" w:name="_GoBack"/>
      <w:bookmarkEnd w:id="4"/>
      <w:r>
        <w:rPr>
          <w:b/>
          <w:color w:val="0000FF"/>
          <w:u w:val="single"/>
          <w:lang w:val="en-US"/>
        </w:rPr>
        <w:t xml:space="preserve">Route: </w:t>
      </w:r>
    </w:p>
    <w:p w14:paraId="702CCD36" w14:textId="11724F8C" w:rsidR="00BC795B" w:rsidRDefault="00C56164" w:rsidP="00BC795B">
      <w:pPr>
        <w:spacing w:line="360" w:lineRule="auto"/>
        <w:jc w:val="center"/>
        <w:rPr>
          <w:b/>
          <w:color w:val="0000FF"/>
          <w:u w:val="single"/>
          <w:lang w:val="en-US"/>
        </w:rPr>
      </w:pPr>
      <w:r>
        <w:rPr>
          <w:b/>
          <w:noProof/>
          <w:color w:val="0000FF"/>
          <w:u w:val="single"/>
          <w:lang w:val="en-US"/>
        </w:rPr>
        <w:drawing>
          <wp:inline distT="0" distB="0" distL="0" distR="0" wp14:anchorId="7C58247B" wp14:editId="2C53445C">
            <wp:extent cx="23622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BC795B" w:rsidRPr="008846F1" w14:paraId="0F0B5F1C" w14:textId="77777777" w:rsidTr="00BC795B">
        <w:tc>
          <w:tcPr>
            <w:tcW w:w="2951" w:type="dxa"/>
          </w:tcPr>
          <w:p w14:paraId="22D18958" w14:textId="77777777" w:rsidR="00BC795B" w:rsidRPr="00495BE0" w:rsidRDefault="00BC795B" w:rsidP="00C928FF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14:paraId="5B8EC43E" w14:textId="77777777" w:rsidR="00BC795B" w:rsidRPr="00495BE0" w:rsidRDefault="00BC795B" w:rsidP="00C928FF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C795B" w:rsidRPr="008846F1" w14:paraId="57E9CFAA" w14:textId="77777777" w:rsidTr="00BC795B">
        <w:tc>
          <w:tcPr>
            <w:tcW w:w="2951" w:type="dxa"/>
          </w:tcPr>
          <w:p w14:paraId="424C6DD1" w14:textId="5DA0E956" w:rsidR="00BC795B" w:rsidRPr="00BC795B" w:rsidRDefault="00BC795B" w:rsidP="00BC795B">
            <w:pPr>
              <w:spacing w:line="240" w:lineRule="auto"/>
              <w:jc w:val="center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Admin</w:t>
            </w:r>
          </w:p>
        </w:tc>
        <w:tc>
          <w:tcPr>
            <w:tcW w:w="6292" w:type="dxa"/>
          </w:tcPr>
          <w:p w14:paraId="091DD10F" w14:textId="3E0D9001" w:rsidR="00BC795B" w:rsidRPr="00BC795B" w:rsidRDefault="00BC795B" w:rsidP="00BC795B">
            <w:pPr>
              <w:spacing w:line="240" w:lineRule="auto"/>
              <w:jc w:val="center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Điều hướng các yêu cầu từ browser</w:t>
            </w:r>
          </w:p>
        </w:tc>
      </w:tr>
    </w:tbl>
    <w:p w14:paraId="75D9ABEE" w14:textId="77777777" w:rsidR="00BC795B" w:rsidRPr="00BC795B" w:rsidRDefault="00BC795B" w:rsidP="00BC795B">
      <w:pPr>
        <w:spacing w:line="360" w:lineRule="auto"/>
        <w:rPr>
          <w:b/>
          <w:color w:val="0000FF"/>
          <w:u w:val="single"/>
          <w:lang w:val="en-US"/>
        </w:rPr>
      </w:pPr>
    </w:p>
    <w:p w14:paraId="13240967" w14:textId="0843C7DF" w:rsidR="00BC795B" w:rsidRDefault="00BC795B" w:rsidP="00CA75F9">
      <w:pPr>
        <w:spacing w:line="360" w:lineRule="auto"/>
        <w:jc w:val="both"/>
        <w:rPr>
          <w:b/>
          <w:color w:val="0000FF"/>
          <w:u w:val="single"/>
          <w:lang w:val="en-US"/>
        </w:rPr>
      </w:pPr>
      <w:r>
        <w:rPr>
          <w:b/>
          <w:color w:val="0000FF"/>
          <w:u w:val="single"/>
          <w:lang w:val="en-US"/>
        </w:rPr>
        <w:t>Controller:</w:t>
      </w:r>
    </w:p>
    <w:p w14:paraId="2B57654B" w14:textId="1CD4E9D3" w:rsidR="00BC795B" w:rsidRDefault="00C56164" w:rsidP="00BC795B">
      <w:pPr>
        <w:spacing w:line="360" w:lineRule="auto"/>
        <w:jc w:val="center"/>
        <w:rPr>
          <w:b/>
          <w:color w:val="0000FF"/>
          <w:lang w:val="en-US"/>
        </w:rPr>
      </w:pPr>
      <w:r>
        <w:rPr>
          <w:b/>
          <w:noProof/>
          <w:color w:val="0000FF"/>
          <w:lang w:val="en-US"/>
        </w:rPr>
        <w:drawing>
          <wp:inline distT="0" distB="0" distL="0" distR="0" wp14:anchorId="06F8943C" wp14:editId="00FD9F4C">
            <wp:extent cx="3714750" cy="2867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65"/>
        <w:gridCol w:w="6278"/>
      </w:tblGrid>
      <w:tr w:rsidR="00BC795B" w:rsidRPr="008846F1" w14:paraId="1053A8C9" w14:textId="77777777" w:rsidTr="00C928FF">
        <w:tc>
          <w:tcPr>
            <w:tcW w:w="3001" w:type="dxa"/>
          </w:tcPr>
          <w:p w14:paraId="6316E133" w14:textId="77777777" w:rsidR="00BC795B" w:rsidRPr="00495BE0" w:rsidRDefault="00BC795B" w:rsidP="00C928FF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7FCA560A" w14:textId="77777777" w:rsidR="00BC795B" w:rsidRPr="00495BE0" w:rsidRDefault="00BC795B" w:rsidP="00C928FF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C795B" w:rsidRPr="008846F1" w14:paraId="5149EBBC" w14:textId="77777777" w:rsidTr="00C928FF">
        <w:tc>
          <w:tcPr>
            <w:tcW w:w="3001" w:type="dxa"/>
          </w:tcPr>
          <w:p w14:paraId="747ED0E7" w14:textId="07C2B15B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TiepNhanHoSo</w:t>
            </w:r>
          </w:p>
        </w:tc>
        <w:tc>
          <w:tcPr>
            <w:tcW w:w="6463" w:type="dxa"/>
          </w:tcPr>
          <w:p w14:paraId="40211C5D" w14:textId="4A354599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Kiểm tra, đăng ký, cập nhật hoặc xóa hồ sơ một đội bóng</w:t>
            </w:r>
          </w:p>
        </w:tc>
      </w:tr>
      <w:tr w:rsidR="00BC795B" w:rsidRPr="008846F1" w14:paraId="740AACF5" w14:textId="77777777" w:rsidTr="00C928FF">
        <w:tc>
          <w:tcPr>
            <w:tcW w:w="3001" w:type="dxa"/>
          </w:tcPr>
          <w:p w14:paraId="1BE55DDF" w14:textId="267DEB88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GhiNhanKetQua</w:t>
            </w:r>
          </w:p>
        </w:tc>
        <w:tc>
          <w:tcPr>
            <w:tcW w:w="6463" w:type="dxa"/>
          </w:tcPr>
          <w:p w14:paraId="494EEDEE" w14:textId="31206AD6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Kiểm tra, cập nhật hoặc xóa kết quả một trận đấu</w:t>
            </w:r>
          </w:p>
        </w:tc>
      </w:tr>
      <w:tr w:rsidR="00BC795B" w:rsidRPr="008846F1" w14:paraId="590DD05A" w14:textId="77777777" w:rsidTr="00C928FF">
        <w:tc>
          <w:tcPr>
            <w:tcW w:w="3001" w:type="dxa"/>
          </w:tcPr>
          <w:p w14:paraId="589A299D" w14:textId="6FAC51BB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LapBaoCaoGiai</w:t>
            </w:r>
          </w:p>
        </w:tc>
        <w:tc>
          <w:tcPr>
            <w:tcW w:w="6463" w:type="dxa"/>
          </w:tcPr>
          <w:p w14:paraId="2D3B5A8E" w14:textId="40F079FB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Lập báo cáo bảng xếp hạng, danh sách cầu thủ ghi bàn,…</w:t>
            </w:r>
          </w:p>
        </w:tc>
      </w:tr>
      <w:tr w:rsidR="00BC795B" w:rsidRPr="008846F1" w14:paraId="383DAC6B" w14:textId="77777777" w:rsidTr="00C928FF">
        <w:tc>
          <w:tcPr>
            <w:tcW w:w="3001" w:type="dxa"/>
          </w:tcPr>
          <w:p w14:paraId="01FEF393" w14:textId="0F855D30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TraCuuCauThu</w:t>
            </w:r>
          </w:p>
        </w:tc>
        <w:tc>
          <w:tcPr>
            <w:tcW w:w="6463" w:type="dxa"/>
          </w:tcPr>
          <w:p w14:paraId="2CD310F1" w14:textId="055190B8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 cứu thông tin cầu thủ</w:t>
            </w:r>
          </w:p>
        </w:tc>
      </w:tr>
      <w:tr w:rsidR="00BC795B" w:rsidRPr="008846F1" w14:paraId="55B473FD" w14:textId="77777777" w:rsidTr="00C928FF">
        <w:tc>
          <w:tcPr>
            <w:tcW w:w="3001" w:type="dxa"/>
          </w:tcPr>
          <w:p w14:paraId="310C5E90" w14:textId="72DD29D9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LapLichThiDau</w:t>
            </w:r>
          </w:p>
        </w:tc>
        <w:tc>
          <w:tcPr>
            <w:tcW w:w="6463" w:type="dxa"/>
          </w:tcPr>
          <w:p w14:paraId="42947E0C" w14:textId="5D8C1ABE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Tạo, kiểm tra, đăng ký, cập nhật lịch thi đấu</w:t>
            </w:r>
          </w:p>
        </w:tc>
      </w:tr>
      <w:tr w:rsidR="00BC795B" w:rsidRPr="008846F1" w14:paraId="6901A6DD" w14:textId="77777777" w:rsidTr="00C928FF">
        <w:tc>
          <w:tcPr>
            <w:tcW w:w="3001" w:type="dxa"/>
          </w:tcPr>
          <w:p w14:paraId="1977CBD1" w14:textId="1FDBFA9A" w:rsid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ThayDoiQuiDinh</w:t>
            </w:r>
          </w:p>
        </w:tc>
        <w:tc>
          <w:tcPr>
            <w:tcW w:w="6463" w:type="dxa"/>
          </w:tcPr>
          <w:p w14:paraId="23D2CCA5" w14:textId="1C7DDD87" w:rsidR="00BC795B" w:rsidRPr="00BC795B" w:rsidRDefault="00BC795B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Cập nhật quy định mới của giải đấu</w:t>
            </w:r>
          </w:p>
        </w:tc>
      </w:tr>
    </w:tbl>
    <w:p w14:paraId="47D62D67" w14:textId="77777777" w:rsidR="00BC795B" w:rsidRPr="00BC795B" w:rsidRDefault="00BC795B" w:rsidP="00BC795B">
      <w:pPr>
        <w:spacing w:line="360" w:lineRule="auto"/>
        <w:rPr>
          <w:b/>
          <w:color w:val="0000FF"/>
          <w:lang w:val="en-US"/>
        </w:rPr>
      </w:pPr>
    </w:p>
    <w:p w14:paraId="5D22EC4D" w14:textId="1A5E9C89" w:rsidR="00BC795B" w:rsidRDefault="00BC795B" w:rsidP="00CA75F9">
      <w:pPr>
        <w:spacing w:line="360" w:lineRule="auto"/>
        <w:jc w:val="both"/>
        <w:rPr>
          <w:b/>
          <w:color w:val="0000FF"/>
          <w:u w:val="single"/>
          <w:lang w:val="en-US"/>
        </w:rPr>
      </w:pPr>
      <w:r>
        <w:rPr>
          <w:b/>
          <w:color w:val="0000FF"/>
          <w:u w:val="single"/>
          <w:lang w:val="en-US"/>
        </w:rPr>
        <w:t>Model:</w:t>
      </w:r>
    </w:p>
    <w:p w14:paraId="3AA800DF" w14:textId="06245147" w:rsidR="00BC795B" w:rsidRDefault="00150F01" w:rsidP="00BC795B">
      <w:pPr>
        <w:spacing w:line="360" w:lineRule="auto"/>
        <w:jc w:val="center"/>
        <w:rPr>
          <w:b/>
          <w:color w:val="0000FF"/>
          <w:lang w:val="en-US"/>
        </w:rPr>
      </w:pPr>
      <w:r>
        <w:rPr>
          <w:b/>
          <w:noProof/>
          <w:color w:val="0000FF"/>
          <w:lang w:val="en-US"/>
        </w:rPr>
        <w:lastRenderedPageBreak/>
        <w:drawing>
          <wp:inline distT="0" distB="0" distL="0" distR="0" wp14:anchorId="174354FB" wp14:editId="3918C402">
            <wp:extent cx="530352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065"/>
      </w:tblGrid>
      <w:tr w:rsidR="00BC795B" w:rsidRPr="008846F1" w14:paraId="2CEEAFE1" w14:textId="77777777" w:rsidTr="00D36940">
        <w:tc>
          <w:tcPr>
            <w:tcW w:w="2178" w:type="dxa"/>
          </w:tcPr>
          <w:p w14:paraId="610F1A5C" w14:textId="77777777" w:rsidR="00BC795B" w:rsidRPr="00495BE0" w:rsidRDefault="00BC795B" w:rsidP="00C928FF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7065" w:type="dxa"/>
          </w:tcPr>
          <w:p w14:paraId="1B732F6A" w14:textId="77777777" w:rsidR="00BC795B" w:rsidRPr="00495BE0" w:rsidRDefault="00BC795B" w:rsidP="00C928FF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C795B" w:rsidRPr="008846F1" w14:paraId="71FC3B2C" w14:textId="77777777" w:rsidTr="00D36940">
        <w:tc>
          <w:tcPr>
            <w:tcW w:w="2178" w:type="dxa"/>
          </w:tcPr>
          <w:p w14:paraId="5BDE1152" w14:textId="4A38E150" w:rsidR="00BC795B" w:rsidRPr="00BC795B" w:rsidRDefault="00150F01" w:rsidP="00C928F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Utils</w:t>
            </w:r>
          </w:p>
        </w:tc>
        <w:tc>
          <w:tcPr>
            <w:tcW w:w="7065" w:type="dxa"/>
          </w:tcPr>
          <w:p w14:paraId="714B54AC" w14:textId="1A6BB3AA" w:rsidR="00BC795B" w:rsidRPr="00BC795B" w:rsidRDefault="00150F01" w:rsidP="00D3694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 và truy xuất cơ sở dữ liệu</w:t>
            </w:r>
          </w:p>
        </w:tc>
      </w:tr>
      <w:tr w:rsidR="00150F01" w:rsidRPr="008846F1" w14:paraId="0D8BE0D9" w14:textId="77777777" w:rsidTr="00D36940">
        <w:tc>
          <w:tcPr>
            <w:tcW w:w="2178" w:type="dxa"/>
          </w:tcPr>
          <w:p w14:paraId="34306F4A" w14:textId="23912A00" w:rsidR="00150F01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MuaGiai</w:t>
            </w:r>
          </w:p>
        </w:tc>
        <w:tc>
          <w:tcPr>
            <w:tcW w:w="7065" w:type="dxa"/>
          </w:tcPr>
          <w:p w14:paraId="412A4452" w14:textId="1304F58E" w:rsidR="00150F01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mùa giải</w:t>
            </w:r>
          </w:p>
        </w:tc>
      </w:tr>
      <w:tr w:rsidR="00150F01" w:rsidRPr="008846F1" w14:paraId="4ED23703" w14:textId="77777777" w:rsidTr="00D36940">
        <w:tc>
          <w:tcPr>
            <w:tcW w:w="2178" w:type="dxa"/>
          </w:tcPr>
          <w:p w14:paraId="74770E60" w14:textId="5AF29FD8" w:rsidR="00150F01" w:rsidRPr="00BC795B" w:rsidRDefault="00150F01" w:rsidP="00150F01">
            <w:pPr>
              <w:spacing w:line="240" w:lineRule="auto"/>
              <w:jc w:val="both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BanThang</w:t>
            </w:r>
          </w:p>
        </w:tc>
        <w:tc>
          <w:tcPr>
            <w:tcW w:w="7065" w:type="dxa"/>
          </w:tcPr>
          <w:p w14:paraId="166F81C6" w14:textId="42958302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bàn thắng</w:t>
            </w:r>
          </w:p>
        </w:tc>
      </w:tr>
      <w:tr w:rsidR="00150F01" w:rsidRPr="008846F1" w14:paraId="5BBB1B1B" w14:textId="77777777" w:rsidTr="00D36940">
        <w:tc>
          <w:tcPr>
            <w:tcW w:w="2178" w:type="dxa"/>
          </w:tcPr>
          <w:p w14:paraId="71953CC3" w14:textId="2F8D5B46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TranDau</w:t>
            </w:r>
          </w:p>
        </w:tc>
        <w:tc>
          <w:tcPr>
            <w:tcW w:w="7065" w:type="dxa"/>
          </w:tcPr>
          <w:p w14:paraId="0548FA68" w14:textId="5220D9CA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trận đấu</w:t>
            </w:r>
          </w:p>
        </w:tc>
      </w:tr>
      <w:tr w:rsidR="00150F01" w:rsidRPr="008846F1" w14:paraId="56EDB37C" w14:textId="77777777" w:rsidTr="00D36940">
        <w:tc>
          <w:tcPr>
            <w:tcW w:w="2178" w:type="dxa"/>
          </w:tcPr>
          <w:p w14:paraId="340BC4E8" w14:textId="3EE96B80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VongDau</w:t>
            </w:r>
          </w:p>
        </w:tc>
        <w:tc>
          <w:tcPr>
            <w:tcW w:w="7065" w:type="dxa"/>
          </w:tcPr>
          <w:p w14:paraId="428DD9EA" w14:textId="06721D82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vòng đấu</w:t>
            </w:r>
          </w:p>
        </w:tc>
      </w:tr>
      <w:tr w:rsidR="00150F01" w:rsidRPr="008846F1" w14:paraId="725ED161" w14:textId="77777777" w:rsidTr="00D36940">
        <w:tc>
          <w:tcPr>
            <w:tcW w:w="2178" w:type="dxa"/>
          </w:tcPr>
          <w:p w14:paraId="780B6ED7" w14:textId="56632EC9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CauThu</w:t>
            </w:r>
          </w:p>
        </w:tc>
        <w:tc>
          <w:tcPr>
            <w:tcW w:w="7065" w:type="dxa"/>
          </w:tcPr>
          <w:p w14:paraId="69A8234B" w14:textId="1A91FA68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cầu thủ</w:t>
            </w:r>
          </w:p>
        </w:tc>
      </w:tr>
      <w:tr w:rsidR="00150F01" w:rsidRPr="008846F1" w14:paraId="184DFAB2" w14:textId="77777777" w:rsidTr="00D36940">
        <w:tc>
          <w:tcPr>
            <w:tcW w:w="2178" w:type="dxa"/>
          </w:tcPr>
          <w:p w14:paraId="3A936DF9" w14:textId="7D8D2975" w:rsidR="00150F01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DoiBong</w:t>
            </w:r>
          </w:p>
        </w:tc>
        <w:tc>
          <w:tcPr>
            <w:tcW w:w="7065" w:type="dxa"/>
          </w:tcPr>
          <w:p w14:paraId="44EECD7C" w14:textId="5B03F3D2" w:rsidR="00150F01" w:rsidRPr="00BC795B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đội bóng</w:t>
            </w:r>
          </w:p>
        </w:tc>
      </w:tr>
      <w:tr w:rsidR="00150F01" w:rsidRPr="008846F1" w14:paraId="3D7A02AC" w14:textId="77777777" w:rsidTr="00D36940">
        <w:tc>
          <w:tcPr>
            <w:tcW w:w="2178" w:type="dxa"/>
          </w:tcPr>
          <w:p w14:paraId="3A9330DC" w14:textId="41FA231B" w:rsidR="00150F01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ThamSo</w:t>
            </w:r>
          </w:p>
        </w:tc>
        <w:tc>
          <w:tcPr>
            <w:tcW w:w="7065" w:type="dxa"/>
          </w:tcPr>
          <w:p w14:paraId="3BC63207" w14:textId="7ED38FFB" w:rsidR="00150F01" w:rsidRDefault="00150F01" w:rsidP="00150F0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dữ liệu về các thông số quy định giải đấu</w:t>
            </w:r>
          </w:p>
        </w:tc>
      </w:tr>
    </w:tbl>
    <w:p w14:paraId="637F25CA" w14:textId="6E478E62" w:rsidR="00CA75F9" w:rsidRDefault="00CA75F9" w:rsidP="00CA75F9">
      <w:pPr>
        <w:spacing w:line="360" w:lineRule="auto"/>
        <w:jc w:val="both"/>
        <w:rPr>
          <w:lang w:val="en-US"/>
        </w:rPr>
      </w:pPr>
    </w:p>
    <w:p w14:paraId="4A2E365E" w14:textId="682E1B6F" w:rsidR="00766174" w:rsidRDefault="00766174" w:rsidP="00CA75F9">
      <w:pPr>
        <w:spacing w:line="360" w:lineRule="auto"/>
        <w:jc w:val="both"/>
        <w:rPr>
          <w:b/>
          <w:color w:val="0000FF"/>
          <w:u w:val="single"/>
          <w:lang w:val="en-US"/>
        </w:rPr>
      </w:pPr>
      <w:r w:rsidRPr="00766174">
        <w:rPr>
          <w:b/>
          <w:color w:val="0000FF"/>
          <w:u w:val="single"/>
          <w:lang w:val="en-US"/>
        </w:rPr>
        <w:t>View Template</w:t>
      </w:r>
      <w:r>
        <w:rPr>
          <w:b/>
          <w:color w:val="0000FF"/>
          <w:u w:val="single"/>
          <w:lang w:val="en-US"/>
        </w:rPr>
        <w:t>:</w:t>
      </w:r>
    </w:p>
    <w:p w14:paraId="4BDF55F4" w14:textId="14538996" w:rsidR="00766174" w:rsidRDefault="00766174" w:rsidP="00766174">
      <w:pPr>
        <w:spacing w:line="360" w:lineRule="auto"/>
        <w:jc w:val="center"/>
        <w:rPr>
          <w:b/>
          <w:color w:val="0000FF"/>
          <w:u w:val="single"/>
          <w:lang w:val="en-US"/>
        </w:rPr>
      </w:pPr>
      <w:r w:rsidRPr="00766174">
        <w:rPr>
          <w:b/>
          <w:noProof/>
          <w:color w:val="0000FF"/>
          <w:lang w:val="en-US"/>
        </w:rPr>
        <w:drawing>
          <wp:inline distT="0" distB="0" distL="0" distR="0" wp14:anchorId="53ED4459" wp14:editId="5CEB63FB">
            <wp:extent cx="376237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065"/>
      </w:tblGrid>
      <w:tr w:rsidR="00766174" w:rsidRPr="008846F1" w14:paraId="1008BAAA" w14:textId="77777777" w:rsidTr="00C928FF">
        <w:tc>
          <w:tcPr>
            <w:tcW w:w="2178" w:type="dxa"/>
          </w:tcPr>
          <w:p w14:paraId="6C3B18A5" w14:textId="77777777" w:rsidR="00766174" w:rsidRPr="00495BE0" w:rsidRDefault="00766174" w:rsidP="00C928FF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lastRenderedPageBreak/>
              <w:t>Lớp đối tượng</w:t>
            </w:r>
          </w:p>
        </w:tc>
        <w:tc>
          <w:tcPr>
            <w:tcW w:w="7065" w:type="dxa"/>
          </w:tcPr>
          <w:p w14:paraId="322D5453" w14:textId="77777777" w:rsidR="00766174" w:rsidRPr="00495BE0" w:rsidRDefault="00766174" w:rsidP="00C928FF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766174" w:rsidRPr="008846F1" w14:paraId="083567F3" w14:textId="77777777" w:rsidTr="00C928FF">
        <w:tc>
          <w:tcPr>
            <w:tcW w:w="2178" w:type="dxa"/>
          </w:tcPr>
          <w:p w14:paraId="3F81CB72" w14:textId="4B4F4FFF" w:rsidR="00766174" w:rsidRPr="00495BE0" w:rsidRDefault="00766174" w:rsidP="00766174">
            <w:pPr>
              <w:spacing w:line="240" w:lineRule="auto"/>
              <w:rPr>
                <w:b/>
                <w:color w:val="0000FF"/>
                <w:szCs w:val="26"/>
                <w:lang w:val="en-US"/>
              </w:rPr>
            </w:pPr>
            <w:r w:rsidRPr="00766174">
              <w:rPr>
                <w:color w:val="0000FF"/>
                <w:szCs w:val="26"/>
                <w:lang w:val="en-US"/>
              </w:rPr>
              <w:t>layout</w:t>
            </w:r>
          </w:p>
        </w:tc>
        <w:tc>
          <w:tcPr>
            <w:tcW w:w="7065" w:type="dxa"/>
          </w:tcPr>
          <w:p w14:paraId="71669A2B" w14:textId="49E9F641" w:rsidR="00766174" w:rsidRPr="00766174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Layout cho các giao diện</w:t>
            </w:r>
          </w:p>
        </w:tc>
      </w:tr>
      <w:tr w:rsidR="00766174" w:rsidRPr="008846F1" w14:paraId="64B8DD3F" w14:textId="77777777" w:rsidTr="00C928FF">
        <w:tc>
          <w:tcPr>
            <w:tcW w:w="2178" w:type="dxa"/>
          </w:tcPr>
          <w:p w14:paraId="39EDBC50" w14:textId="717898B5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TiepNhanHoSo</w:t>
            </w:r>
          </w:p>
        </w:tc>
        <w:tc>
          <w:tcPr>
            <w:tcW w:w="7065" w:type="dxa"/>
          </w:tcPr>
          <w:p w14:paraId="705E1783" w14:textId="6F6ACAC0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tiếp nhận hồ sơ</w:t>
            </w:r>
          </w:p>
        </w:tc>
      </w:tr>
      <w:tr w:rsidR="00766174" w:rsidRPr="008846F1" w14:paraId="22A6B1FC" w14:textId="77777777" w:rsidTr="00C928FF">
        <w:tc>
          <w:tcPr>
            <w:tcW w:w="2178" w:type="dxa"/>
          </w:tcPr>
          <w:p w14:paraId="230CA004" w14:textId="75F85BBB" w:rsidR="00766174" w:rsidRPr="00BC795B" w:rsidRDefault="00766174" w:rsidP="00766174">
            <w:pPr>
              <w:spacing w:line="240" w:lineRule="auto"/>
              <w:jc w:val="both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GhiNhanKetQua</w:t>
            </w:r>
          </w:p>
        </w:tc>
        <w:tc>
          <w:tcPr>
            <w:tcW w:w="7065" w:type="dxa"/>
          </w:tcPr>
          <w:p w14:paraId="36638309" w14:textId="48C9E54A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ghi nhận kết quả</w:t>
            </w:r>
          </w:p>
        </w:tc>
      </w:tr>
      <w:tr w:rsidR="00766174" w:rsidRPr="008846F1" w14:paraId="106C2CEF" w14:textId="77777777" w:rsidTr="00C928FF">
        <w:tc>
          <w:tcPr>
            <w:tcW w:w="2178" w:type="dxa"/>
          </w:tcPr>
          <w:p w14:paraId="7006CF7C" w14:textId="6D3A31D8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LapBaoCaoGiai</w:t>
            </w:r>
          </w:p>
        </w:tc>
        <w:tc>
          <w:tcPr>
            <w:tcW w:w="7065" w:type="dxa"/>
          </w:tcPr>
          <w:p w14:paraId="5052B810" w14:textId="15982AF0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lập cáo báo giải</w:t>
            </w:r>
          </w:p>
        </w:tc>
      </w:tr>
      <w:tr w:rsidR="00766174" w:rsidRPr="008846F1" w14:paraId="16122373" w14:textId="77777777" w:rsidTr="00C928FF">
        <w:tc>
          <w:tcPr>
            <w:tcW w:w="2178" w:type="dxa"/>
          </w:tcPr>
          <w:p w14:paraId="21048E9D" w14:textId="7E2B5A89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TraCuuCauThu</w:t>
            </w:r>
          </w:p>
        </w:tc>
        <w:tc>
          <w:tcPr>
            <w:tcW w:w="7065" w:type="dxa"/>
          </w:tcPr>
          <w:p w14:paraId="46DFE2F1" w14:textId="59F3F94F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tra cứu cầu thủ</w:t>
            </w:r>
          </w:p>
        </w:tc>
      </w:tr>
      <w:tr w:rsidR="00766174" w:rsidRPr="008846F1" w14:paraId="0261336D" w14:textId="77777777" w:rsidTr="00C928FF">
        <w:tc>
          <w:tcPr>
            <w:tcW w:w="2178" w:type="dxa"/>
          </w:tcPr>
          <w:p w14:paraId="50E6BBD5" w14:textId="281F549E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LapLichThiDau</w:t>
            </w:r>
          </w:p>
        </w:tc>
        <w:tc>
          <w:tcPr>
            <w:tcW w:w="7065" w:type="dxa"/>
          </w:tcPr>
          <w:p w14:paraId="3EC0B80A" w14:textId="0DE729D1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lập lịch thi đấu</w:t>
            </w:r>
          </w:p>
        </w:tc>
      </w:tr>
      <w:tr w:rsidR="00766174" w:rsidRPr="008846F1" w14:paraId="1934F73E" w14:textId="77777777" w:rsidTr="00C928FF">
        <w:tc>
          <w:tcPr>
            <w:tcW w:w="2178" w:type="dxa"/>
          </w:tcPr>
          <w:p w14:paraId="65FE7D44" w14:textId="31219369" w:rsidR="00766174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ThayDoiQuiDinh</w:t>
            </w:r>
          </w:p>
        </w:tc>
        <w:tc>
          <w:tcPr>
            <w:tcW w:w="7065" w:type="dxa"/>
          </w:tcPr>
          <w:p w14:paraId="6F187B09" w14:textId="670CB30F" w:rsidR="00766174" w:rsidRPr="00BC795B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thay đổi quy định</w:t>
            </w:r>
          </w:p>
        </w:tc>
      </w:tr>
      <w:tr w:rsidR="00766174" w:rsidRPr="008846F1" w14:paraId="62464937" w14:textId="77777777" w:rsidTr="00C928FF">
        <w:tc>
          <w:tcPr>
            <w:tcW w:w="2178" w:type="dxa"/>
          </w:tcPr>
          <w:p w14:paraId="1FFDB973" w14:textId="3B798E06" w:rsidR="00766174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TiepNhanHoSo</w:t>
            </w:r>
          </w:p>
        </w:tc>
        <w:tc>
          <w:tcPr>
            <w:tcW w:w="7065" w:type="dxa"/>
          </w:tcPr>
          <w:p w14:paraId="63C045E5" w14:textId="5A5C12D5" w:rsidR="00766174" w:rsidRDefault="00766174" w:rsidP="0076617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Giao diện chức năng tiếp nhận hồ sơ</w:t>
            </w:r>
          </w:p>
        </w:tc>
      </w:tr>
    </w:tbl>
    <w:p w14:paraId="63D203FA" w14:textId="77777777" w:rsidR="00766174" w:rsidRPr="00766174" w:rsidRDefault="00766174" w:rsidP="00766174">
      <w:pPr>
        <w:spacing w:line="360" w:lineRule="auto"/>
        <w:rPr>
          <w:b/>
          <w:color w:val="0000FF"/>
          <w:u w:val="single"/>
          <w:lang w:val="en-US"/>
        </w:rPr>
      </w:pPr>
    </w:p>
    <w:p w14:paraId="1FD9A727" w14:textId="77777777" w:rsidR="003C2F0F" w:rsidRPr="003C2F0F" w:rsidRDefault="003C2F0F" w:rsidP="00CA75F9">
      <w:pPr>
        <w:pStyle w:val="ThnVnban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51D3E" w14:textId="77777777" w:rsidR="00EB11AE" w:rsidRDefault="00EB11AE">
      <w:r>
        <w:separator/>
      </w:r>
    </w:p>
  </w:endnote>
  <w:endnote w:type="continuationSeparator" w:id="0">
    <w:p w14:paraId="243E0B84" w14:textId="77777777" w:rsidR="00EB11AE" w:rsidRDefault="00EB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4DCC" w14:textId="77777777"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505BDED" wp14:editId="58540B48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7CB813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6EF11A7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6C570A0C" wp14:editId="6229540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C85103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52A0628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84D8" w14:textId="77777777" w:rsidR="00EB11AE" w:rsidRDefault="00EB11AE">
      <w:r>
        <w:separator/>
      </w:r>
    </w:p>
  </w:footnote>
  <w:footnote w:type="continuationSeparator" w:id="0">
    <w:p w14:paraId="5E4721AC" w14:textId="77777777" w:rsidR="00EB11AE" w:rsidRDefault="00EB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CDF9F" w14:textId="77777777"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D0B723" wp14:editId="450E8205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80E864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89EDE85" wp14:editId="61CB72F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ABB205" w14:textId="77777777" w:rsidR="003B781A" w:rsidRDefault="003B781A" w:rsidP="003B781A">
    <w:pPr>
      <w:pStyle w:val="Tiu"/>
      <w:rPr>
        <w:lang w:val="en-US"/>
      </w:rPr>
    </w:pPr>
  </w:p>
  <w:p w14:paraId="10D9732A" w14:textId="77777777" w:rsidR="003B781A" w:rsidRPr="003B1A2B" w:rsidRDefault="003B781A" w:rsidP="003B781A">
    <w:pPr>
      <w:rPr>
        <w:lang w:val="en-US"/>
      </w:rPr>
    </w:pPr>
  </w:p>
  <w:p w14:paraId="0123C3CA" w14:textId="77777777" w:rsidR="003B781A" w:rsidRPr="00F53DBB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41AD255" w14:textId="77777777" w:rsidR="003B781A" w:rsidRPr="0040293A" w:rsidRDefault="003B781A" w:rsidP="003B781A">
    <w:pPr>
      <w:pStyle w:val="utrang"/>
      <w:rPr>
        <w:rFonts w:eastAsia="Tahoma"/>
      </w:rPr>
    </w:pPr>
  </w:p>
  <w:p w14:paraId="2403D854" w14:textId="77777777"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682B0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2B41AF5C" wp14:editId="11F12CF9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071E4F3" w14:textId="77777777" w:rsidTr="008D3541">
      <w:tc>
        <w:tcPr>
          <w:tcW w:w="6623" w:type="dxa"/>
          <w:shd w:val="clear" w:color="auto" w:fill="auto"/>
        </w:tcPr>
        <w:p w14:paraId="4C707127" w14:textId="13E22186" w:rsidR="00E95D0C" w:rsidRPr="008D3541" w:rsidRDefault="00187BDC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giải bóng đá vô địch quốc gia</w:t>
          </w:r>
        </w:p>
      </w:tc>
      <w:tc>
        <w:tcPr>
          <w:tcW w:w="2845" w:type="dxa"/>
          <w:shd w:val="clear" w:color="auto" w:fill="auto"/>
        </w:tcPr>
        <w:p w14:paraId="10B1CF7F" w14:textId="0188DE55"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187BDC">
            <w:rPr>
              <w:color w:val="0000FF"/>
              <w:lang w:val="en-US"/>
            </w:rPr>
            <w:t>1.0</w:t>
          </w:r>
        </w:p>
      </w:tc>
    </w:tr>
    <w:tr w:rsidR="00E95D0C" w14:paraId="08C42283" w14:textId="77777777" w:rsidTr="008D3541">
      <w:tc>
        <w:tcPr>
          <w:tcW w:w="6623" w:type="dxa"/>
          <w:shd w:val="clear" w:color="auto" w:fill="auto"/>
        </w:tcPr>
        <w:p w14:paraId="7C68FF63" w14:textId="77777777" w:rsidR="00E95D0C" w:rsidRPr="008D3541" w:rsidRDefault="00C14AB8" w:rsidP="00CA75F9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631A733F" w14:textId="418182C9"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87BDC">
            <w:rPr>
              <w:color w:val="0000FF"/>
              <w:lang w:val="en-US"/>
            </w:rPr>
            <w:t>25/05/2019</w:t>
          </w:r>
        </w:p>
      </w:tc>
    </w:tr>
  </w:tbl>
  <w:p w14:paraId="676CC145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40270"/>
    <w:multiLevelType w:val="hybridMultilevel"/>
    <w:tmpl w:val="7FEAB7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3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B58D2"/>
    <w:rsid w:val="000C0CA8"/>
    <w:rsid w:val="00105AEB"/>
    <w:rsid w:val="00150F01"/>
    <w:rsid w:val="00187BDC"/>
    <w:rsid w:val="0019106B"/>
    <w:rsid w:val="00213ECB"/>
    <w:rsid w:val="002160F2"/>
    <w:rsid w:val="00221A67"/>
    <w:rsid w:val="00265BF1"/>
    <w:rsid w:val="00271A7A"/>
    <w:rsid w:val="00301562"/>
    <w:rsid w:val="0031511D"/>
    <w:rsid w:val="003548A8"/>
    <w:rsid w:val="003701D7"/>
    <w:rsid w:val="003747E6"/>
    <w:rsid w:val="003B781A"/>
    <w:rsid w:val="003C2F0F"/>
    <w:rsid w:val="004176B5"/>
    <w:rsid w:val="00425AC3"/>
    <w:rsid w:val="00435847"/>
    <w:rsid w:val="00456410"/>
    <w:rsid w:val="0049205C"/>
    <w:rsid w:val="00493906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D1B57"/>
    <w:rsid w:val="006E420F"/>
    <w:rsid w:val="006E56E2"/>
    <w:rsid w:val="006F09CE"/>
    <w:rsid w:val="006F75F6"/>
    <w:rsid w:val="007045A4"/>
    <w:rsid w:val="007338F6"/>
    <w:rsid w:val="00766174"/>
    <w:rsid w:val="007A1DE8"/>
    <w:rsid w:val="007F21C9"/>
    <w:rsid w:val="008243D9"/>
    <w:rsid w:val="00847AFC"/>
    <w:rsid w:val="008D3541"/>
    <w:rsid w:val="00984338"/>
    <w:rsid w:val="0099744F"/>
    <w:rsid w:val="009B2AFC"/>
    <w:rsid w:val="009B78EA"/>
    <w:rsid w:val="009F47F5"/>
    <w:rsid w:val="00A23833"/>
    <w:rsid w:val="00A544E7"/>
    <w:rsid w:val="00A638EF"/>
    <w:rsid w:val="00B871C5"/>
    <w:rsid w:val="00BB5444"/>
    <w:rsid w:val="00BC795B"/>
    <w:rsid w:val="00C14AB8"/>
    <w:rsid w:val="00C56164"/>
    <w:rsid w:val="00C74D6D"/>
    <w:rsid w:val="00CA52C8"/>
    <w:rsid w:val="00CA75F9"/>
    <w:rsid w:val="00D234F3"/>
    <w:rsid w:val="00D328EA"/>
    <w:rsid w:val="00D36940"/>
    <w:rsid w:val="00DA2A6D"/>
    <w:rsid w:val="00DC363E"/>
    <w:rsid w:val="00DD57E3"/>
    <w:rsid w:val="00E95D0C"/>
    <w:rsid w:val="00EB11AE"/>
    <w:rsid w:val="00ED5CD9"/>
    <w:rsid w:val="00F83BCD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11E83"/>
  <w15:docId w15:val="{206690FA-37F8-4B5D-8F14-1053ECDD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BC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78</TotalTime>
  <Pages>7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Phát biểu bài toán đăng ký học phần</vt:lpstr>
      <vt:lpstr>Kiến trúc hệ thống</vt:lpstr>
      <vt:lpstr>Mô tả chi tiết từng thành phần trong hệ thống</vt:lpstr>
    </vt:vector>
  </TitlesOfParts>
  <Company>HCMUNS</Company>
  <LinksUpToDate>false</LinksUpToDate>
  <CharactersWithSpaces>2103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TẠ ĐĂNG HIẾU NGHĨA</cp:lastModifiedBy>
  <cp:revision>18</cp:revision>
  <cp:lastPrinted>2013-12-07T15:58:00Z</cp:lastPrinted>
  <dcterms:created xsi:type="dcterms:W3CDTF">2013-10-13T11:17:00Z</dcterms:created>
  <dcterms:modified xsi:type="dcterms:W3CDTF">2019-05-28T14:57:00Z</dcterms:modified>
</cp:coreProperties>
</file>