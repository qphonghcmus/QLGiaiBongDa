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773CC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78023006" w14:textId="77777777" w:rsidR="0037628A" w:rsidRDefault="0037628A" w:rsidP="0037628A">
      <w:pPr>
        <w:rPr>
          <w:lang w:val="en-US"/>
        </w:rPr>
      </w:pPr>
    </w:p>
    <w:p w14:paraId="06F94AFF" w14:textId="77777777" w:rsidR="0037628A" w:rsidRPr="003548A8" w:rsidRDefault="0037628A" w:rsidP="0037628A">
      <w:pPr>
        <w:rPr>
          <w:lang w:val="en-US"/>
        </w:rPr>
      </w:pPr>
    </w:p>
    <w:p w14:paraId="24BED302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47B1BA4F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08454697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64B1B2D2" w14:textId="77777777" w:rsidR="0037628A" w:rsidRDefault="00FD06E2" w:rsidP="0037628A">
      <w:pPr>
        <w:pStyle w:val="Title"/>
        <w:jc w:val="right"/>
        <w:rPr>
          <w:lang w:val="en-US"/>
        </w:rPr>
      </w:pPr>
      <w:r>
        <w:rPr>
          <w:lang w:val="en-US"/>
        </w:rPr>
        <w:t xml:space="preserve">Hồ sơ Phân tích </w:t>
      </w:r>
      <w:r w:rsidR="00F5274E">
        <w:rPr>
          <w:color w:val="0000FF"/>
          <w:lang w:val="en-US"/>
        </w:rPr>
        <w:t>Phần mềm quản lý giải bóng đá vô địch quốc gia</w:t>
      </w:r>
    </w:p>
    <w:p w14:paraId="10260353" w14:textId="77777777" w:rsidR="0037628A" w:rsidRPr="007A1DE8" w:rsidRDefault="0037628A" w:rsidP="0037628A">
      <w:pPr>
        <w:rPr>
          <w:lang w:val="en-US"/>
        </w:rPr>
      </w:pPr>
    </w:p>
    <w:p w14:paraId="1D5A433F" w14:textId="77777777" w:rsidR="0037628A" w:rsidRPr="007A1DE8" w:rsidRDefault="0037628A" w:rsidP="0037628A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4855AC">
        <w:rPr>
          <w:rFonts w:ascii="Arial" w:hAnsi="Arial"/>
          <w:color w:val="0000FF"/>
          <w:sz w:val="34"/>
          <w:szCs w:val="30"/>
          <w:lang w:val="en-US"/>
        </w:rPr>
        <w:t>1</w:t>
      </w:r>
      <w:r w:rsidRPr="003548A8">
        <w:rPr>
          <w:rFonts w:ascii="Arial" w:hAnsi="Arial"/>
          <w:color w:val="0000FF"/>
          <w:sz w:val="34"/>
          <w:szCs w:val="30"/>
          <w:lang w:val="en-US"/>
        </w:rPr>
        <w:t>.</w:t>
      </w:r>
      <w:r w:rsidR="00F5274E">
        <w:rPr>
          <w:rFonts w:ascii="Arial" w:hAnsi="Arial"/>
          <w:color w:val="0000FF"/>
          <w:sz w:val="34"/>
          <w:szCs w:val="30"/>
          <w:lang w:val="en-US"/>
        </w:rPr>
        <w:t>0</w:t>
      </w:r>
    </w:p>
    <w:p w14:paraId="2AD2954A" w14:textId="77777777" w:rsidR="0037628A" w:rsidRDefault="0037628A" w:rsidP="0037628A">
      <w:pPr>
        <w:pStyle w:val="Title"/>
        <w:jc w:val="both"/>
        <w:rPr>
          <w:lang w:val="en-US"/>
        </w:rPr>
      </w:pPr>
    </w:p>
    <w:p w14:paraId="6BB603B5" w14:textId="77777777" w:rsidR="0037628A" w:rsidRDefault="0037628A" w:rsidP="0037628A">
      <w:pPr>
        <w:rPr>
          <w:lang w:val="en-US"/>
        </w:rPr>
      </w:pPr>
    </w:p>
    <w:p w14:paraId="40B93010" w14:textId="77777777" w:rsidR="0037628A" w:rsidRDefault="0037628A" w:rsidP="0037628A">
      <w:pPr>
        <w:rPr>
          <w:lang w:val="en-US"/>
        </w:rPr>
      </w:pPr>
    </w:p>
    <w:p w14:paraId="1B75B2A7" w14:textId="77777777" w:rsidR="0037628A" w:rsidRDefault="0037628A" w:rsidP="0037628A">
      <w:pPr>
        <w:rPr>
          <w:lang w:val="en-US"/>
        </w:rPr>
      </w:pPr>
    </w:p>
    <w:p w14:paraId="0D53662C" w14:textId="77777777" w:rsidR="0037628A" w:rsidRDefault="0037628A" w:rsidP="0037628A">
      <w:pPr>
        <w:rPr>
          <w:lang w:val="en-US"/>
        </w:rPr>
      </w:pPr>
    </w:p>
    <w:p w14:paraId="53834D9F" w14:textId="77777777" w:rsidR="0037628A" w:rsidRDefault="0037628A" w:rsidP="0037628A">
      <w:pPr>
        <w:rPr>
          <w:lang w:val="en-US"/>
        </w:rPr>
      </w:pPr>
    </w:p>
    <w:p w14:paraId="6F45A9F8" w14:textId="77777777" w:rsidR="0037628A" w:rsidRDefault="0037628A" w:rsidP="0037628A">
      <w:pPr>
        <w:rPr>
          <w:lang w:val="en-US"/>
        </w:rPr>
      </w:pPr>
    </w:p>
    <w:p w14:paraId="5E968DCC" w14:textId="77777777" w:rsidR="0037628A" w:rsidRPr="003548A8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50CAAAF1" w14:textId="77777777" w:rsidR="0037628A" w:rsidRPr="003548A8" w:rsidRDefault="004855AC" w:rsidP="0037628A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1612425</w:t>
      </w:r>
      <w:r w:rsidR="0037628A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Tạ Đăng Hiếu Nghĩa</w:t>
      </w:r>
    </w:p>
    <w:p w14:paraId="0A0CC59B" w14:textId="77777777" w:rsidR="0037628A" w:rsidRPr="003548A8" w:rsidRDefault="004855AC" w:rsidP="0037628A">
      <w:pPr>
        <w:jc w:val="center"/>
        <w:rPr>
          <w:sz w:val="30"/>
          <w:szCs w:val="30"/>
          <w:lang w:val="en-US"/>
        </w:rPr>
        <w:sectPr w:rsidR="0037628A" w:rsidRPr="003548A8" w:rsidSect="00746ED1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1612498 </w:t>
      </w:r>
      <w:r w:rsidR="0037628A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– </w:t>
      </w:r>
      <w:r>
        <w:rPr>
          <w:rFonts w:ascii="Arial" w:hAnsi="Arial" w:cs="Arial"/>
          <w:color w:val="0000FF"/>
          <w:sz w:val="30"/>
          <w:szCs w:val="30"/>
          <w:lang w:val="en-US"/>
        </w:rPr>
        <w:t xml:space="preserve">   Phan Quốc Phong</w:t>
      </w:r>
    </w:p>
    <w:p w14:paraId="27058DEC" w14:textId="77777777" w:rsidR="007A1DE8" w:rsidRPr="007A1DE8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</w:p>
    <w:p w14:paraId="1B225C92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7A1DE8" w14:paraId="1B2C5914" w14:textId="77777777" w:rsidTr="00472BC6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60B9C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8067C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DA056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CBC30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37628A" w:rsidRPr="000C0CA8" w14:paraId="2B3B71C6" w14:textId="77777777" w:rsidTr="00472BC6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62245E" w14:textId="77777777" w:rsidR="0037628A" w:rsidRPr="003548A8" w:rsidRDefault="004855AC" w:rsidP="00565DF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15</w:t>
            </w:r>
            <w:r w:rsidR="0037628A"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  <w:lang w:val="en-US"/>
              </w:rPr>
              <w:t>04</w:t>
            </w:r>
            <w:r w:rsidR="0037628A"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  <w:lang w:val="en-US"/>
              </w:rPr>
              <w:t>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9E44B" w14:textId="095F72CF" w:rsidR="0037628A" w:rsidRPr="003548A8" w:rsidRDefault="004855AC" w:rsidP="00565DF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</w:t>
            </w:r>
            <w:r w:rsidR="00472BC6">
              <w:rPr>
                <w:rFonts w:eastAsia="SimSun"/>
                <w:color w:val="0000FF"/>
                <w:lang w:val="en-US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7E949" w14:textId="77777777" w:rsidR="0037628A" w:rsidRPr="0037628A" w:rsidRDefault="00F5274E" w:rsidP="00F5274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Phiên bản đầu tiên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D7FC4" w14:textId="77777777" w:rsidR="0037628A" w:rsidRPr="003548A8" w:rsidRDefault="00F5274E" w:rsidP="00565DFE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Tạ Đăng Hiếu Nghĩa, Phan Quốc Phong</w:t>
            </w:r>
          </w:p>
        </w:tc>
      </w:tr>
      <w:tr w:rsidR="00472BC6" w:rsidRPr="000C0CA8" w14:paraId="6665959E" w14:textId="77777777" w:rsidTr="00472BC6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F496A" w14:textId="1F0460C7" w:rsidR="00472BC6" w:rsidRPr="003548A8" w:rsidRDefault="00472BC6" w:rsidP="00C3570B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</w:t>
            </w:r>
            <w:r>
              <w:rPr>
                <w:rFonts w:eastAsia="SimSun"/>
                <w:color w:val="0000FF"/>
                <w:lang w:val="en-US"/>
              </w:rPr>
              <w:t>2</w:t>
            </w:r>
            <w:r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  <w:lang w:val="en-US"/>
              </w:rPr>
              <w:t>0</w:t>
            </w:r>
            <w:r>
              <w:rPr>
                <w:rFonts w:eastAsia="SimSun"/>
                <w:color w:val="0000FF"/>
                <w:lang w:val="en-US"/>
              </w:rPr>
              <w:t>6</w:t>
            </w:r>
            <w:r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  <w:lang w:val="en-US"/>
              </w:rPr>
              <w:t>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02DDD" w14:textId="0078D36C" w:rsidR="00472BC6" w:rsidRPr="003548A8" w:rsidRDefault="00472BC6" w:rsidP="00C3570B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</w:t>
            </w:r>
            <w:r>
              <w:rPr>
                <w:rFonts w:eastAsia="SimSun"/>
                <w:color w:val="0000FF"/>
                <w:lang w:val="en-US"/>
              </w:rPr>
              <w:t>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C66A1" w14:textId="2954030E" w:rsidR="00472BC6" w:rsidRPr="0037628A" w:rsidRDefault="00472BC6" w:rsidP="00C3570B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Cập nhật class diagram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A052E" w14:textId="77777777" w:rsidR="00472BC6" w:rsidRPr="003548A8" w:rsidRDefault="00472BC6" w:rsidP="00C3570B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Tạ Đăng Hiếu Nghĩa, Phan Quốc Phong</w:t>
            </w:r>
          </w:p>
        </w:tc>
      </w:tr>
      <w:tr w:rsidR="007A1DE8" w:rsidRPr="007A1DE8" w14:paraId="5FDAE16C" w14:textId="77777777" w:rsidTr="00472BC6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87E3E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FC4AC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8E483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329E3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 w14:paraId="6E2F9D92" w14:textId="77777777" w:rsidTr="00472BC6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06E504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CC32B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7EDB5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D73597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 w14:paraId="01D02026" w14:textId="77777777" w:rsidTr="00472BC6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BCE153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D0D95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F0491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EF6D4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286E1252" w14:textId="77777777" w:rsidR="007A1DE8" w:rsidRDefault="007A1DE8">
      <w:pPr>
        <w:pStyle w:val="Title"/>
        <w:jc w:val="both"/>
        <w:rPr>
          <w:lang w:val="en-US"/>
        </w:rPr>
      </w:pPr>
    </w:p>
    <w:p w14:paraId="21C19654" w14:textId="77777777" w:rsidR="005E2817" w:rsidRDefault="007A1DE8" w:rsidP="005E2817">
      <w:pPr>
        <w:pStyle w:val="Title"/>
        <w:rPr>
          <w:lang w:val="en-US"/>
        </w:rPr>
      </w:pPr>
      <w:r>
        <w:br w:type="page"/>
      </w:r>
      <w:r w:rsidR="005E2817">
        <w:rPr>
          <w:lang w:val="en-US"/>
        </w:rPr>
        <w:t>Mục lục</w:t>
      </w:r>
      <w:bookmarkStart w:id="0" w:name="_GoBack"/>
      <w:bookmarkEnd w:id="0"/>
    </w:p>
    <w:p w14:paraId="6427386E" w14:textId="04127D98" w:rsidR="00A74AF8" w:rsidRDefault="005E281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1237162" w:history="1">
        <w:r w:rsidR="00A74AF8" w:rsidRPr="003E3234">
          <w:rPr>
            <w:rStyle w:val="Hyperlink"/>
            <w:noProof/>
          </w:rPr>
          <w:t>1.</w:t>
        </w:r>
        <w:r w:rsidR="00A74AF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74AF8" w:rsidRPr="003E3234">
          <w:rPr>
            <w:rStyle w:val="Hyperlink"/>
            <w:noProof/>
          </w:rPr>
          <w:t xml:space="preserve">Sơ đồ lớp </w:t>
        </w:r>
        <w:r w:rsidR="00A74AF8" w:rsidRPr="003E3234">
          <w:rPr>
            <w:rStyle w:val="Hyperlink"/>
            <w:noProof/>
            <w:lang w:val="en-US"/>
          </w:rPr>
          <w:t>(</w:t>
        </w:r>
        <w:r w:rsidR="00A74AF8" w:rsidRPr="003E3234">
          <w:rPr>
            <w:rStyle w:val="Hyperlink"/>
            <w:noProof/>
          </w:rPr>
          <w:t>mức phân tích</w:t>
        </w:r>
        <w:r w:rsidR="00A74AF8" w:rsidRPr="003E3234">
          <w:rPr>
            <w:rStyle w:val="Hyperlink"/>
            <w:noProof/>
            <w:lang w:val="en-US"/>
          </w:rPr>
          <w:t>)</w:t>
        </w:r>
        <w:r w:rsidR="00A74AF8">
          <w:rPr>
            <w:noProof/>
            <w:webHidden/>
          </w:rPr>
          <w:tab/>
        </w:r>
        <w:r w:rsidR="00A74AF8">
          <w:rPr>
            <w:noProof/>
            <w:webHidden/>
          </w:rPr>
          <w:fldChar w:fldCharType="begin"/>
        </w:r>
        <w:r w:rsidR="00A74AF8">
          <w:rPr>
            <w:noProof/>
            <w:webHidden/>
          </w:rPr>
          <w:instrText xml:space="preserve"> PAGEREF _Toc11237162 \h </w:instrText>
        </w:r>
        <w:r w:rsidR="00A74AF8">
          <w:rPr>
            <w:noProof/>
            <w:webHidden/>
          </w:rPr>
        </w:r>
        <w:r w:rsidR="00A74AF8">
          <w:rPr>
            <w:noProof/>
            <w:webHidden/>
          </w:rPr>
          <w:fldChar w:fldCharType="separate"/>
        </w:r>
        <w:r w:rsidR="00A74AF8">
          <w:rPr>
            <w:noProof/>
            <w:webHidden/>
          </w:rPr>
          <w:t>3</w:t>
        </w:r>
        <w:r w:rsidR="00A74AF8">
          <w:rPr>
            <w:noProof/>
            <w:webHidden/>
          </w:rPr>
          <w:fldChar w:fldCharType="end"/>
        </w:r>
      </w:hyperlink>
    </w:p>
    <w:p w14:paraId="4FACB3B8" w14:textId="58108888" w:rsidR="00A74AF8" w:rsidRDefault="00A74AF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237163" w:history="1">
        <w:r w:rsidRPr="003E3234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3E3234">
          <w:rPr>
            <w:rStyle w:val="Hyperlink"/>
            <w:noProof/>
          </w:rPr>
          <w:t>Sơ đồ lớp (mức phân tích)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_Toc11237163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7778EE" w14:textId="3855C227" w:rsidR="00A74AF8" w:rsidRDefault="00A74AF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237164" w:history="1">
        <w:r w:rsidRPr="003E3234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3E3234">
          <w:rPr>
            <w:rStyle w:val="Hyperlink"/>
            <w:noProof/>
          </w:rPr>
          <w:t>Danh sách các lớp đối tượng và quan hệ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_Toc11237164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670932" w14:textId="7E355887" w:rsidR="00A74AF8" w:rsidRDefault="00A74AF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237165" w:history="1">
        <w:r w:rsidRPr="003E3234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3E3234">
          <w:rPr>
            <w:rStyle w:val="Hyperlink"/>
            <w:noProof/>
          </w:rPr>
          <w:t>Mô tả chi tiết từng lớp đối tượng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_Toc11237165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D888A0" w14:textId="06DEA866" w:rsidR="00A74AF8" w:rsidRDefault="00A74AF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237166" w:history="1">
        <w:r w:rsidRPr="003E3234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3E3234">
          <w:rPr>
            <w:rStyle w:val="Hyperlink"/>
            <w:noProof/>
          </w:rPr>
          <w:t>Sơ đồ trạng thái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_Toc11237166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1E19936" w14:textId="2468D103" w:rsidR="005E2817" w:rsidRDefault="005E2817" w:rsidP="005E2817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14:paraId="66BF76F2" w14:textId="77777777" w:rsidR="00FD06E2" w:rsidRDefault="005E2817" w:rsidP="00FD06E2">
      <w:pPr>
        <w:pStyle w:val="Heading1"/>
      </w:pPr>
      <w:r>
        <w:br w:type="page"/>
      </w:r>
      <w:bookmarkStart w:id="1" w:name="_Toc167699049"/>
      <w:bookmarkStart w:id="2" w:name="_Toc11237162"/>
      <w:r w:rsidR="00FD06E2">
        <w:t xml:space="preserve">Sơ đồ lớp </w:t>
      </w:r>
      <w:r w:rsidR="00FD06E2">
        <w:rPr>
          <w:lang w:val="en-US"/>
        </w:rPr>
        <w:t>(</w:t>
      </w:r>
      <w:r w:rsidR="00FD06E2">
        <w:t>mức phân tích</w:t>
      </w:r>
      <w:bookmarkEnd w:id="1"/>
      <w:r w:rsidR="00FD06E2">
        <w:rPr>
          <w:lang w:val="en-US"/>
        </w:rPr>
        <w:t>)</w:t>
      </w:r>
      <w:bookmarkEnd w:id="2"/>
    </w:p>
    <w:p w14:paraId="69B3EDDE" w14:textId="75AC7D4A" w:rsidR="0070039F" w:rsidRPr="0070039F" w:rsidRDefault="00FD06E2" w:rsidP="0070039F">
      <w:pPr>
        <w:pStyle w:val="Heading2"/>
      </w:pPr>
      <w:bookmarkStart w:id="3" w:name="_Toc11237163"/>
      <w:r>
        <w:t xml:space="preserve">Sơ đồ lớp </w:t>
      </w:r>
      <w:r w:rsidRPr="00FD06E2">
        <w:t>(</w:t>
      </w:r>
      <w:r>
        <w:t>mức phân tích</w:t>
      </w:r>
      <w:r w:rsidRPr="00FD06E2">
        <w:t>)</w:t>
      </w:r>
      <w:bookmarkEnd w:id="3"/>
    </w:p>
    <w:p w14:paraId="57D4E05E" w14:textId="7151B44C" w:rsidR="004855AC" w:rsidRDefault="00383520" w:rsidP="004855AC">
      <w:r>
        <w:rPr>
          <w:noProof/>
        </w:rPr>
        <w:drawing>
          <wp:inline distT="0" distB="0" distL="0" distR="0" wp14:anchorId="61A57E5D" wp14:editId="16D78D98">
            <wp:extent cx="5732145" cy="6734175"/>
            <wp:effectExtent l="0" t="0" r="190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0A4FC" w14:textId="01D61238" w:rsidR="0070039F" w:rsidRDefault="0070039F" w:rsidP="004855AC"/>
    <w:p w14:paraId="0C85AA71" w14:textId="7EE85816" w:rsidR="0070039F" w:rsidRDefault="0070039F" w:rsidP="004855AC"/>
    <w:p w14:paraId="32884D2D" w14:textId="32059862" w:rsidR="0070039F" w:rsidRDefault="0070039F" w:rsidP="004855AC"/>
    <w:p w14:paraId="1BB3A3B2" w14:textId="559BB110" w:rsidR="0070039F" w:rsidRDefault="0070039F" w:rsidP="004855AC"/>
    <w:p w14:paraId="50E4A501" w14:textId="77777777" w:rsidR="0070039F" w:rsidRPr="004855AC" w:rsidRDefault="0070039F" w:rsidP="004855AC"/>
    <w:p w14:paraId="1CB069EA" w14:textId="77777777" w:rsidR="00FD06E2" w:rsidRPr="00FD06E2" w:rsidRDefault="00FD06E2" w:rsidP="00FD06E2">
      <w:pPr>
        <w:spacing w:line="360" w:lineRule="auto"/>
        <w:rPr>
          <w:i/>
          <w:color w:val="0000FF"/>
          <w:lang w:val="en-US"/>
        </w:rPr>
      </w:pPr>
    </w:p>
    <w:p w14:paraId="36DC01D6" w14:textId="77777777" w:rsidR="00FD06E2" w:rsidRDefault="00FD06E2" w:rsidP="00FD06E2">
      <w:pPr>
        <w:pStyle w:val="Heading2"/>
      </w:pPr>
      <w:bookmarkStart w:id="4" w:name="_Toc11237164"/>
      <w:r>
        <w:t>Danh sách các lớp đối tượng và quan hệ</w:t>
      </w:r>
      <w:bookmarkEnd w:id="4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2110"/>
        <w:gridCol w:w="2110"/>
        <w:gridCol w:w="3847"/>
      </w:tblGrid>
      <w:tr w:rsidR="00FD06E2" w14:paraId="3E851D65" w14:textId="77777777">
        <w:tc>
          <w:tcPr>
            <w:tcW w:w="801" w:type="dxa"/>
          </w:tcPr>
          <w:p w14:paraId="313F41B0" w14:textId="77777777" w:rsidR="00FD06E2" w:rsidRDefault="00FD06E2" w:rsidP="00FD06E2">
            <w:pPr>
              <w:pStyle w:val="BodyText"/>
              <w:spacing w:after="0"/>
            </w:pPr>
            <w:r>
              <w:t>STT</w:t>
            </w:r>
          </w:p>
        </w:tc>
        <w:tc>
          <w:tcPr>
            <w:tcW w:w="2110" w:type="dxa"/>
          </w:tcPr>
          <w:p w14:paraId="62C7D9B2" w14:textId="77777777" w:rsidR="00FD06E2" w:rsidRDefault="00FD06E2" w:rsidP="00FD06E2">
            <w:pPr>
              <w:pStyle w:val="BodyText"/>
              <w:spacing w:after="0"/>
            </w:pPr>
            <w:r>
              <w:t>Tên lớp/quan hệ</w:t>
            </w:r>
          </w:p>
        </w:tc>
        <w:tc>
          <w:tcPr>
            <w:tcW w:w="2110" w:type="dxa"/>
          </w:tcPr>
          <w:p w14:paraId="27F77CEC" w14:textId="77777777" w:rsidR="00FD06E2" w:rsidRDefault="00FD06E2" w:rsidP="00FD06E2">
            <w:pPr>
              <w:pStyle w:val="BodyText"/>
              <w:spacing w:after="0"/>
            </w:pPr>
            <w:r>
              <w:t>Loại</w:t>
            </w:r>
          </w:p>
        </w:tc>
        <w:tc>
          <w:tcPr>
            <w:tcW w:w="3847" w:type="dxa"/>
          </w:tcPr>
          <w:p w14:paraId="5C803BDB" w14:textId="77777777" w:rsidR="00FD06E2" w:rsidRDefault="00FD06E2" w:rsidP="00FD06E2">
            <w:pPr>
              <w:pStyle w:val="BodyText"/>
              <w:spacing w:after="0"/>
            </w:pPr>
            <w:r>
              <w:t>Ý nghĩa/Ghi chú</w:t>
            </w:r>
          </w:p>
        </w:tc>
      </w:tr>
      <w:tr w:rsidR="00FD06E2" w14:paraId="2546C1B2" w14:textId="77777777">
        <w:tc>
          <w:tcPr>
            <w:tcW w:w="801" w:type="dxa"/>
          </w:tcPr>
          <w:p w14:paraId="13C5878E" w14:textId="77777777" w:rsidR="00FD06E2" w:rsidRPr="0007194C" w:rsidRDefault="0007194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10" w:type="dxa"/>
          </w:tcPr>
          <w:p w14:paraId="1BEE2097" w14:textId="77777777" w:rsidR="00FD06E2" w:rsidRPr="0007194C" w:rsidRDefault="0007194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Mùa giải</w:t>
            </w:r>
          </w:p>
        </w:tc>
        <w:tc>
          <w:tcPr>
            <w:tcW w:w="2110" w:type="dxa"/>
          </w:tcPr>
          <w:p w14:paraId="1964F7B5" w14:textId="77777777" w:rsidR="00FD06E2" w:rsidRPr="0007194C" w:rsidRDefault="0007194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</w:t>
            </w:r>
          </w:p>
        </w:tc>
        <w:tc>
          <w:tcPr>
            <w:tcW w:w="3847" w:type="dxa"/>
          </w:tcPr>
          <w:p w14:paraId="517F8CBB" w14:textId="77777777" w:rsidR="00FD06E2" w:rsidRPr="0007194C" w:rsidRDefault="0007194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Thông tin trong một mùa giải của giải đấu</w:t>
            </w:r>
          </w:p>
        </w:tc>
      </w:tr>
      <w:tr w:rsidR="0007194C" w14:paraId="0FDFD8EC" w14:textId="77777777">
        <w:tc>
          <w:tcPr>
            <w:tcW w:w="801" w:type="dxa"/>
          </w:tcPr>
          <w:p w14:paraId="26818263" w14:textId="77777777" w:rsidR="0007194C" w:rsidRPr="0007194C" w:rsidRDefault="0007194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10" w:type="dxa"/>
          </w:tcPr>
          <w:p w14:paraId="5173D6B2" w14:textId="77777777" w:rsidR="0007194C" w:rsidRPr="0007194C" w:rsidRDefault="0007194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Vòng đấu</w:t>
            </w:r>
          </w:p>
        </w:tc>
        <w:tc>
          <w:tcPr>
            <w:tcW w:w="2110" w:type="dxa"/>
          </w:tcPr>
          <w:p w14:paraId="6400567C" w14:textId="77777777" w:rsidR="0007194C" w:rsidRPr="0007194C" w:rsidRDefault="0007194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</w:t>
            </w:r>
          </w:p>
        </w:tc>
        <w:tc>
          <w:tcPr>
            <w:tcW w:w="3847" w:type="dxa"/>
          </w:tcPr>
          <w:p w14:paraId="7C02BB7E" w14:textId="77777777" w:rsidR="0007194C" w:rsidRPr="0007194C" w:rsidRDefault="0007194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Thể hiện vòng đấu của giải đấu</w:t>
            </w:r>
          </w:p>
        </w:tc>
      </w:tr>
      <w:tr w:rsidR="0007194C" w14:paraId="71EF6FC5" w14:textId="77777777">
        <w:tc>
          <w:tcPr>
            <w:tcW w:w="801" w:type="dxa"/>
          </w:tcPr>
          <w:p w14:paraId="19918ADC" w14:textId="77777777" w:rsidR="0007194C" w:rsidRPr="0007194C" w:rsidRDefault="0007194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10" w:type="dxa"/>
          </w:tcPr>
          <w:p w14:paraId="7F88EB71" w14:textId="77777777" w:rsidR="0007194C" w:rsidRPr="0007194C" w:rsidRDefault="0007194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Trận đấu</w:t>
            </w:r>
          </w:p>
        </w:tc>
        <w:tc>
          <w:tcPr>
            <w:tcW w:w="2110" w:type="dxa"/>
          </w:tcPr>
          <w:p w14:paraId="42BD3FDE" w14:textId="77777777" w:rsidR="0007194C" w:rsidRPr="0007194C" w:rsidRDefault="0007194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</w:t>
            </w:r>
          </w:p>
        </w:tc>
        <w:tc>
          <w:tcPr>
            <w:tcW w:w="3847" w:type="dxa"/>
          </w:tcPr>
          <w:p w14:paraId="7147FE30" w14:textId="77777777" w:rsidR="0007194C" w:rsidRPr="0007194C" w:rsidRDefault="0007194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Thông tin của một trận đấu trong giải đấu</w:t>
            </w:r>
          </w:p>
        </w:tc>
      </w:tr>
      <w:tr w:rsidR="0007194C" w14:paraId="07FEB5AD" w14:textId="77777777">
        <w:tc>
          <w:tcPr>
            <w:tcW w:w="801" w:type="dxa"/>
          </w:tcPr>
          <w:p w14:paraId="099FCDFC" w14:textId="77777777" w:rsidR="0007194C" w:rsidRDefault="0007194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10" w:type="dxa"/>
          </w:tcPr>
          <w:p w14:paraId="52ADE1EF" w14:textId="77777777" w:rsidR="0007194C" w:rsidRPr="0007194C" w:rsidRDefault="0007194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Đội bóng</w:t>
            </w:r>
          </w:p>
        </w:tc>
        <w:tc>
          <w:tcPr>
            <w:tcW w:w="2110" w:type="dxa"/>
          </w:tcPr>
          <w:p w14:paraId="73C18029" w14:textId="77777777" w:rsidR="0007194C" w:rsidRPr="0007194C" w:rsidRDefault="0007194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</w:t>
            </w:r>
          </w:p>
        </w:tc>
        <w:tc>
          <w:tcPr>
            <w:tcW w:w="3847" w:type="dxa"/>
          </w:tcPr>
          <w:p w14:paraId="615EAC23" w14:textId="77777777" w:rsidR="0007194C" w:rsidRPr="0007194C" w:rsidRDefault="0007194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Thông tin của một đội bóng tham gia giải đấu</w:t>
            </w:r>
          </w:p>
        </w:tc>
      </w:tr>
      <w:tr w:rsidR="0007194C" w14:paraId="4037491D" w14:textId="77777777">
        <w:tc>
          <w:tcPr>
            <w:tcW w:w="801" w:type="dxa"/>
          </w:tcPr>
          <w:p w14:paraId="518C6418" w14:textId="77777777" w:rsidR="0007194C" w:rsidRDefault="0007194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10" w:type="dxa"/>
          </w:tcPr>
          <w:p w14:paraId="11E8DA0B" w14:textId="727C13AB" w:rsidR="0007194C" w:rsidRPr="0007194C" w:rsidRDefault="004D7455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Điều lệ</w:t>
            </w:r>
          </w:p>
        </w:tc>
        <w:tc>
          <w:tcPr>
            <w:tcW w:w="2110" w:type="dxa"/>
          </w:tcPr>
          <w:p w14:paraId="2D018BFF" w14:textId="77777777" w:rsidR="0007194C" w:rsidRPr="0007194C" w:rsidRDefault="0007194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</w:t>
            </w:r>
          </w:p>
        </w:tc>
        <w:tc>
          <w:tcPr>
            <w:tcW w:w="3847" w:type="dxa"/>
          </w:tcPr>
          <w:p w14:paraId="2F6491BA" w14:textId="1A64AC7D" w:rsidR="0007194C" w:rsidRPr="0007194C" w:rsidRDefault="0007194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Thông tin </w:t>
            </w:r>
            <w:r w:rsidR="004D7455">
              <w:rPr>
                <w:lang w:val="en-US"/>
              </w:rPr>
              <w:t>quy định giải đấu</w:t>
            </w:r>
          </w:p>
        </w:tc>
      </w:tr>
      <w:tr w:rsidR="0007194C" w14:paraId="3008AFCB" w14:textId="77777777">
        <w:tc>
          <w:tcPr>
            <w:tcW w:w="801" w:type="dxa"/>
          </w:tcPr>
          <w:p w14:paraId="23FCAE63" w14:textId="77777777" w:rsidR="0007194C" w:rsidRDefault="0007194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10" w:type="dxa"/>
          </w:tcPr>
          <w:p w14:paraId="2FBABF11" w14:textId="77777777" w:rsidR="0007194C" w:rsidRPr="0007194C" w:rsidRDefault="0007194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Cầu thủ</w:t>
            </w:r>
          </w:p>
        </w:tc>
        <w:tc>
          <w:tcPr>
            <w:tcW w:w="2110" w:type="dxa"/>
          </w:tcPr>
          <w:p w14:paraId="2A40C45F" w14:textId="77777777" w:rsidR="0007194C" w:rsidRPr="0007194C" w:rsidRDefault="0007194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</w:t>
            </w:r>
          </w:p>
        </w:tc>
        <w:tc>
          <w:tcPr>
            <w:tcW w:w="3847" w:type="dxa"/>
          </w:tcPr>
          <w:p w14:paraId="11BA3825" w14:textId="77777777" w:rsidR="0007194C" w:rsidRPr="0007194C" w:rsidRDefault="0007194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Thông tin của một cầu thủ</w:t>
            </w:r>
          </w:p>
        </w:tc>
      </w:tr>
      <w:tr w:rsidR="0007194C" w14:paraId="477D0580" w14:textId="77777777">
        <w:tc>
          <w:tcPr>
            <w:tcW w:w="801" w:type="dxa"/>
          </w:tcPr>
          <w:p w14:paraId="584CDC1B" w14:textId="77777777" w:rsidR="0007194C" w:rsidRDefault="0007194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10" w:type="dxa"/>
          </w:tcPr>
          <w:p w14:paraId="17A4DE17" w14:textId="77777777" w:rsidR="0007194C" w:rsidRDefault="0007194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Bàn thắng</w:t>
            </w:r>
          </w:p>
        </w:tc>
        <w:tc>
          <w:tcPr>
            <w:tcW w:w="2110" w:type="dxa"/>
          </w:tcPr>
          <w:p w14:paraId="2AE8C983" w14:textId="77777777" w:rsidR="0007194C" w:rsidRDefault="0007194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</w:t>
            </w:r>
          </w:p>
        </w:tc>
        <w:tc>
          <w:tcPr>
            <w:tcW w:w="3847" w:type="dxa"/>
          </w:tcPr>
          <w:p w14:paraId="3F87600F" w14:textId="77777777" w:rsidR="0007194C" w:rsidRDefault="0007194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Thông tin của một bàn thắng</w:t>
            </w:r>
          </w:p>
        </w:tc>
      </w:tr>
      <w:tr w:rsidR="0007194C" w14:paraId="2689B044" w14:textId="77777777">
        <w:tc>
          <w:tcPr>
            <w:tcW w:w="801" w:type="dxa"/>
          </w:tcPr>
          <w:p w14:paraId="2248E87A" w14:textId="77777777" w:rsidR="0007194C" w:rsidRDefault="0007194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10" w:type="dxa"/>
          </w:tcPr>
          <w:p w14:paraId="620B5627" w14:textId="77777777" w:rsidR="0007194C" w:rsidRDefault="0007194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Mùa giải – Vòng đấu</w:t>
            </w:r>
          </w:p>
        </w:tc>
        <w:tc>
          <w:tcPr>
            <w:tcW w:w="2110" w:type="dxa"/>
          </w:tcPr>
          <w:p w14:paraId="67F4FB18" w14:textId="77777777" w:rsidR="0007194C" w:rsidRDefault="0007194C" w:rsidP="0007194C">
            <w:pPr>
              <w:pStyle w:val="BodyText"/>
              <w:tabs>
                <w:tab w:val="right" w:pos="1894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Quan hệ </w:t>
            </w:r>
            <w:r w:rsidRPr="0007194C">
              <w:rPr>
                <w:lang w:val="en-US"/>
              </w:rPr>
              <w:t>association</w:t>
            </w:r>
            <w:r>
              <w:rPr>
                <w:lang w:val="en-US"/>
              </w:rPr>
              <w:tab/>
            </w:r>
          </w:p>
        </w:tc>
        <w:tc>
          <w:tcPr>
            <w:tcW w:w="3847" w:type="dxa"/>
          </w:tcPr>
          <w:p w14:paraId="1AD5DFD4" w14:textId="77777777" w:rsidR="0047106F" w:rsidRDefault="0007194C" w:rsidP="0047106F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Một mùa giải sẽ </w:t>
            </w:r>
            <w:r w:rsidR="00D727B7">
              <w:rPr>
                <w:lang w:val="en-US"/>
              </w:rPr>
              <w:t>bao gồm</w:t>
            </w:r>
            <w:r>
              <w:rPr>
                <w:lang w:val="en-US"/>
              </w:rPr>
              <w:t xml:space="preserve"> nhiều vòng đấu</w:t>
            </w:r>
            <w:r w:rsidR="0047106F">
              <w:rPr>
                <w:lang w:val="en-US"/>
              </w:rPr>
              <w:t>.</w:t>
            </w:r>
          </w:p>
          <w:p w14:paraId="3C51BB42" w14:textId="3E2FD879" w:rsidR="0004751B" w:rsidRDefault="0004751B" w:rsidP="0047106F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Mỗi vòng đấu sẽ nằm trong một mùa giải</w:t>
            </w:r>
          </w:p>
        </w:tc>
      </w:tr>
      <w:tr w:rsidR="0007194C" w14:paraId="2F287444" w14:textId="77777777">
        <w:tc>
          <w:tcPr>
            <w:tcW w:w="801" w:type="dxa"/>
          </w:tcPr>
          <w:p w14:paraId="0B3BD9A7" w14:textId="77777777" w:rsidR="0007194C" w:rsidRDefault="0007194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10" w:type="dxa"/>
          </w:tcPr>
          <w:p w14:paraId="121990F2" w14:textId="77777777" w:rsidR="0007194C" w:rsidRDefault="0007194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Mùa giải </w:t>
            </w:r>
            <w:r w:rsidR="00D727B7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D727B7">
              <w:rPr>
                <w:lang w:val="en-US"/>
              </w:rPr>
              <w:t>Đội bóng</w:t>
            </w:r>
          </w:p>
        </w:tc>
        <w:tc>
          <w:tcPr>
            <w:tcW w:w="2110" w:type="dxa"/>
          </w:tcPr>
          <w:p w14:paraId="79DA4D02" w14:textId="77777777" w:rsidR="0007194C" w:rsidRDefault="00D727B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Quan hệ association</w:t>
            </w:r>
          </w:p>
        </w:tc>
        <w:tc>
          <w:tcPr>
            <w:tcW w:w="3847" w:type="dxa"/>
          </w:tcPr>
          <w:p w14:paraId="5EFA1FDC" w14:textId="77777777" w:rsidR="0047106F" w:rsidRDefault="00D727B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Một mùa giải sẽ có nhiều đội tham dự</w:t>
            </w:r>
            <w:r w:rsidR="0047106F">
              <w:rPr>
                <w:lang w:val="en-US"/>
              </w:rPr>
              <w:t>.</w:t>
            </w:r>
          </w:p>
          <w:p w14:paraId="46C92F4D" w14:textId="38CCAFF9" w:rsidR="00990CCB" w:rsidRDefault="00990CCB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Một đội bóng có thể tham gia nhiều mùa giải.</w:t>
            </w:r>
          </w:p>
        </w:tc>
      </w:tr>
      <w:tr w:rsidR="00D727B7" w14:paraId="30DDD0C0" w14:textId="77777777">
        <w:tc>
          <w:tcPr>
            <w:tcW w:w="801" w:type="dxa"/>
          </w:tcPr>
          <w:p w14:paraId="3E011FA2" w14:textId="77777777" w:rsidR="00D727B7" w:rsidRDefault="00D727B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10" w:type="dxa"/>
          </w:tcPr>
          <w:p w14:paraId="4C2755E7" w14:textId="77777777" w:rsidR="00D727B7" w:rsidRDefault="00D727B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Mùa giải – Trận đấu</w:t>
            </w:r>
          </w:p>
        </w:tc>
        <w:tc>
          <w:tcPr>
            <w:tcW w:w="2110" w:type="dxa"/>
          </w:tcPr>
          <w:p w14:paraId="1C1766C5" w14:textId="77777777" w:rsidR="00D727B7" w:rsidRDefault="00D727B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Quan hệ dependency</w:t>
            </w:r>
          </w:p>
        </w:tc>
        <w:tc>
          <w:tcPr>
            <w:tcW w:w="3847" w:type="dxa"/>
          </w:tcPr>
          <w:p w14:paraId="48CE63F7" w14:textId="77777777" w:rsidR="00D727B7" w:rsidRDefault="00D727B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Một mùa giải sẽ sử dụng thông tin của các trận đấu</w:t>
            </w:r>
          </w:p>
        </w:tc>
      </w:tr>
      <w:tr w:rsidR="0047106F" w14:paraId="3F7DE9A2" w14:textId="77777777" w:rsidTr="00C3570B">
        <w:tc>
          <w:tcPr>
            <w:tcW w:w="801" w:type="dxa"/>
          </w:tcPr>
          <w:p w14:paraId="5572DDEA" w14:textId="20A6A494" w:rsidR="0047106F" w:rsidRDefault="0047106F" w:rsidP="00C3570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1</w:t>
            </w:r>
          </w:p>
          <w:p w14:paraId="32B831FA" w14:textId="77777777" w:rsidR="0047106F" w:rsidRPr="0047106F" w:rsidRDefault="0047106F" w:rsidP="00C3570B">
            <w:pPr>
              <w:rPr>
                <w:lang w:val="en-US"/>
              </w:rPr>
            </w:pPr>
          </w:p>
        </w:tc>
        <w:tc>
          <w:tcPr>
            <w:tcW w:w="2110" w:type="dxa"/>
          </w:tcPr>
          <w:p w14:paraId="5F6200BC" w14:textId="77777777" w:rsidR="0047106F" w:rsidRDefault="0047106F" w:rsidP="00C3570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Mùa giải – Điều lệ</w:t>
            </w:r>
          </w:p>
        </w:tc>
        <w:tc>
          <w:tcPr>
            <w:tcW w:w="2110" w:type="dxa"/>
          </w:tcPr>
          <w:p w14:paraId="4DC31FFC" w14:textId="77777777" w:rsidR="0047106F" w:rsidRDefault="0047106F" w:rsidP="00C3570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Quan hệ association</w:t>
            </w:r>
          </w:p>
        </w:tc>
        <w:tc>
          <w:tcPr>
            <w:tcW w:w="3847" w:type="dxa"/>
          </w:tcPr>
          <w:p w14:paraId="51AEF1C5" w14:textId="77777777" w:rsidR="0047106F" w:rsidRDefault="0047106F" w:rsidP="00C3570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Một giải đấu có các điều lệ để điều hành các trận đấu.</w:t>
            </w:r>
          </w:p>
        </w:tc>
      </w:tr>
      <w:tr w:rsidR="0047106F" w14:paraId="06409F89" w14:textId="77777777" w:rsidTr="00C3570B">
        <w:tc>
          <w:tcPr>
            <w:tcW w:w="801" w:type="dxa"/>
          </w:tcPr>
          <w:p w14:paraId="739F5176" w14:textId="77777777" w:rsidR="0047106F" w:rsidRDefault="0047106F" w:rsidP="00C3570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14:paraId="4205128E" w14:textId="77777777" w:rsidR="0047106F" w:rsidRPr="0047106F" w:rsidRDefault="0047106F" w:rsidP="00C3570B">
            <w:pPr>
              <w:rPr>
                <w:lang w:val="en-US"/>
              </w:rPr>
            </w:pPr>
          </w:p>
        </w:tc>
        <w:tc>
          <w:tcPr>
            <w:tcW w:w="2110" w:type="dxa"/>
          </w:tcPr>
          <w:p w14:paraId="57A5A0A2" w14:textId="77777777" w:rsidR="0047106F" w:rsidRDefault="0047106F" w:rsidP="00C3570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Mùa giải – Cầu thủ</w:t>
            </w:r>
          </w:p>
        </w:tc>
        <w:tc>
          <w:tcPr>
            <w:tcW w:w="2110" w:type="dxa"/>
          </w:tcPr>
          <w:p w14:paraId="081058E5" w14:textId="77777777" w:rsidR="0047106F" w:rsidRDefault="0047106F" w:rsidP="00C3570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Quan hệ dependency</w:t>
            </w:r>
          </w:p>
        </w:tc>
        <w:tc>
          <w:tcPr>
            <w:tcW w:w="3847" w:type="dxa"/>
          </w:tcPr>
          <w:p w14:paraId="762F0E33" w14:textId="77777777" w:rsidR="0047106F" w:rsidRDefault="0047106F" w:rsidP="00C3570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Một mùa giải sẽ sử dụng thông tin của các cầu thủ</w:t>
            </w:r>
          </w:p>
        </w:tc>
      </w:tr>
      <w:tr w:rsidR="0047106F" w14:paraId="5E6EFB4F" w14:textId="77777777" w:rsidTr="00C3570B">
        <w:tc>
          <w:tcPr>
            <w:tcW w:w="801" w:type="dxa"/>
          </w:tcPr>
          <w:p w14:paraId="34048221" w14:textId="23301264" w:rsidR="0047106F" w:rsidRDefault="0047106F" w:rsidP="00C3570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</w:p>
          <w:p w14:paraId="2C0106F4" w14:textId="77777777" w:rsidR="0047106F" w:rsidRPr="0047106F" w:rsidRDefault="0047106F" w:rsidP="00C3570B">
            <w:pPr>
              <w:rPr>
                <w:lang w:val="en-US"/>
              </w:rPr>
            </w:pPr>
          </w:p>
        </w:tc>
        <w:tc>
          <w:tcPr>
            <w:tcW w:w="2110" w:type="dxa"/>
          </w:tcPr>
          <w:p w14:paraId="3E7485BF" w14:textId="6AC6300F" w:rsidR="0047106F" w:rsidRDefault="0047106F" w:rsidP="00C3570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Mùa giải – </w:t>
            </w:r>
            <w:r>
              <w:rPr>
                <w:lang w:val="en-US"/>
              </w:rPr>
              <w:t>Bàn thắng</w:t>
            </w:r>
          </w:p>
        </w:tc>
        <w:tc>
          <w:tcPr>
            <w:tcW w:w="2110" w:type="dxa"/>
          </w:tcPr>
          <w:p w14:paraId="173BD8B1" w14:textId="011C7334" w:rsidR="0047106F" w:rsidRDefault="0047106F" w:rsidP="00C3570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Quan hệ dependency</w:t>
            </w:r>
          </w:p>
        </w:tc>
        <w:tc>
          <w:tcPr>
            <w:tcW w:w="3847" w:type="dxa"/>
          </w:tcPr>
          <w:p w14:paraId="6DF4ABC8" w14:textId="22C746F2" w:rsidR="0047106F" w:rsidRDefault="0047106F" w:rsidP="00C3570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Một mùa giải sẽ sử dụng thông tin </w:t>
            </w:r>
            <w:r>
              <w:rPr>
                <w:lang w:val="en-US"/>
              </w:rPr>
              <w:t>về các bàn thắng.</w:t>
            </w:r>
          </w:p>
        </w:tc>
      </w:tr>
      <w:tr w:rsidR="00D727B7" w14:paraId="23B483E3" w14:textId="77777777">
        <w:tc>
          <w:tcPr>
            <w:tcW w:w="801" w:type="dxa"/>
          </w:tcPr>
          <w:p w14:paraId="489E1D4E" w14:textId="746CECA2" w:rsidR="00D727B7" w:rsidRDefault="00D727B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965FE">
              <w:rPr>
                <w:lang w:val="en-US"/>
              </w:rPr>
              <w:t>4</w:t>
            </w:r>
          </w:p>
        </w:tc>
        <w:tc>
          <w:tcPr>
            <w:tcW w:w="2110" w:type="dxa"/>
          </w:tcPr>
          <w:p w14:paraId="74D72514" w14:textId="77777777" w:rsidR="00D727B7" w:rsidRDefault="00D727B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Vòng đấu – Trận đấu</w:t>
            </w:r>
          </w:p>
        </w:tc>
        <w:tc>
          <w:tcPr>
            <w:tcW w:w="2110" w:type="dxa"/>
          </w:tcPr>
          <w:p w14:paraId="7CB6781B" w14:textId="77777777" w:rsidR="00D727B7" w:rsidRDefault="00D727B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Quan hệ association</w:t>
            </w:r>
          </w:p>
        </w:tc>
        <w:tc>
          <w:tcPr>
            <w:tcW w:w="3847" w:type="dxa"/>
          </w:tcPr>
          <w:p w14:paraId="60D724A8" w14:textId="77777777" w:rsidR="00D727B7" w:rsidRDefault="00D727B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Mỗi vòng đấu sẽ bao gồm nhiều trận đấu</w:t>
            </w:r>
            <w:r w:rsidR="00052051">
              <w:rPr>
                <w:lang w:val="en-US"/>
              </w:rPr>
              <w:t>.</w:t>
            </w:r>
          </w:p>
          <w:p w14:paraId="7F2AB025" w14:textId="0C5FFB14" w:rsidR="00052051" w:rsidRDefault="00052051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Một trận đấu diễn ra đều phải thuộc một mùa giải.</w:t>
            </w:r>
          </w:p>
        </w:tc>
      </w:tr>
      <w:tr w:rsidR="00D727B7" w14:paraId="07FA0FB6" w14:textId="77777777">
        <w:tc>
          <w:tcPr>
            <w:tcW w:w="801" w:type="dxa"/>
          </w:tcPr>
          <w:p w14:paraId="5F346C76" w14:textId="227EACFD" w:rsidR="00D727B7" w:rsidRDefault="00D727B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467D3">
              <w:rPr>
                <w:lang w:val="en-US"/>
              </w:rPr>
              <w:t>5</w:t>
            </w:r>
          </w:p>
        </w:tc>
        <w:tc>
          <w:tcPr>
            <w:tcW w:w="2110" w:type="dxa"/>
          </w:tcPr>
          <w:p w14:paraId="7931D244" w14:textId="77777777" w:rsidR="00D727B7" w:rsidRDefault="00D727B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Đội bóng – Trận đấu</w:t>
            </w:r>
          </w:p>
        </w:tc>
        <w:tc>
          <w:tcPr>
            <w:tcW w:w="2110" w:type="dxa"/>
          </w:tcPr>
          <w:p w14:paraId="075C6E06" w14:textId="77777777" w:rsidR="00D727B7" w:rsidRDefault="00D727B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Quan hệ association</w:t>
            </w:r>
          </w:p>
        </w:tc>
        <w:tc>
          <w:tcPr>
            <w:tcW w:w="3847" w:type="dxa"/>
          </w:tcPr>
          <w:p w14:paraId="5F10B98D" w14:textId="77777777" w:rsidR="00006601" w:rsidRDefault="00D727B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Mỗi trận đấu sẽ có 2 đội tham dự</w:t>
            </w:r>
            <w:r w:rsidR="00006601">
              <w:rPr>
                <w:lang w:val="en-US"/>
              </w:rPr>
              <w:t>.</w:t>
            </w:r>
          </w:p>
          <w:p w14:paraId="7FF57E45" w14:textId="4401EF34" w:rsidR="00493DEA" w:rsidRDefault="00493DE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Một đội bóng có thể tham gia nhiều trận đấu</w:t>
            </w:r>
          </w:p>
        </w:tc>
      </w:tr>
      <w:tr w:rsidR="00D727B7" w14:paraId="4B783621" w14:textId="77777777">
        <w:tc>
          <w:tcPr>
            <w:tcW w:w="801" w:type="dxa"/>
          </w:tcPr>
          <w:p w14:paraId="554807BB" w14:textId="738A7F98" w:rsidR="00D727B7" w:rsidRDefault="00D727B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467D3">
              <w:rPr>
                <w:lang w:val="en-US"/>
              </w:rPr>
              <w:t>6</w:t>
            </w:r>
          </w:p>
        </w:tc>
        <w:tc>
          <w:tcPr>
            <w:tcW w:w="2110" w:type="dxa"/>
          </w:tcPr>
          <w:p w14:paraId="475D6C7F" w14:textId="77777777" w:rsidR="00D727B7" w:rsidRDefault="00D727B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Đội bóng – Cầu thủ</w:t>
            </w:r>
          </w:p>
        </w:tc>
        <w:tc>
          <w:tcPr>
            <w:tcW w:w="2110" w:type="dxa"/>
          </w:tcPr>
          <w:p w14:paraId="66181CA0" w14:textId="77777777" w:rsidR="00D727B7" w:rsidRDefault="00D727B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Quan hệ association</w:t>
            </w:r>
          </w:p>
        </w:tc>
        <w:tc>
          <w:tcPr>
            <w:tcW w:w="3847" w:type="dxa"/>
          </w:tcPr>
          <w:p w14:paraId="2E358D39" w14:textId="77777777" w:rsidR="00D727B7" w:rsidRDefault="00D727B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Mỗi cầu thủ sẽ nằm trong danh sách của một đội bóng</w:t>
            </w:r>
            <w:r w:rsidR="009467D3">
              <w:rPr>
                <w:lang w:val="en-US"/>
              </w:rPr>
              <w:t>.</w:t>
            </w:r>
          </w:p>
          <w:p w14:paraId="460F13D2" w14:textId="0127A238" w:rsidR="009467D3" w:rsidRDefault="009467D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Mỗi đội bóng sẽ có nhiều cầu thủ</w:t>
            </w:r>
          </w:p>
        </w:tc>
      </w:tr>
      <w:tr w:rsidR="00D727B7" w14:paraId="4351DE38" w14:textId="77777777">
        <w:tc>
          <w:tcPr>
            <w:tcW w:w="801" w:type="dxa"/>
          </w:tcPr>
          <w:p w14:paraId="77E26649" w14:textId="271FB8F9" w:rsidR="00D727B7" w:rsidRDefault="00D727B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5609D">
              <w:rPr>
                <w:lang w:val="en-US"/>
              </w:rPr>
              <w:t>7</w:t>
            </w:r>
          </w:p>
        </w:tc>
        <w:tc>
          <w:tcPr>
            <w:tcW w:w="2110" w:type="dxa"/>
          </w:tcPr>
          <w:p w14:paraId="437B0744" w14:textId="77777777" w:rsidR="00D727B7" w:rsidRDefault="00D727B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Trận đấu – Cầu thủ</w:t>
            </w:r>
          </w:p>
        </w:tc>
        <w:tc>
          <w:tcPr>
            <w:tcW w:w="2110" w:type="dxa"/>
          </w:tcPr>
          <w:p w14:paraId="61D28235" w14:textId="77777777" w:rsidR="00D727B7" w:rsidRDefault="00D727B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Quan hệ association</w:t>
            </w:r>
          </w:p>
        </w:tc>
        <w:tc>
          <w:tcPr>
            <w:tcW w:w="3847" w:type="dxa"/>
          </w:tcPr>
          <w:p w14:paraId="7DFCED35" w14:textId="77777777" w:rsidR="00D727B7" w:rsidRDefault="00D727B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Mỗi trận đấu sẽ có các cầu thủ tham dự</w:t>
            </w:r>
            <w:r w:rsidR="000A293E">
              <w:rPr>
                <w:lang w:val="en-US"/>
              </w:rPr>
              <w:t>.</w:t>
            </w:r>
          </w:p>
          <w:p w14:paraId="63DA2888" w14:textId="496AFDD0" w:rsidR="000A293E" w:rsidRDefault="000A293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Một cầu thủ có thể tham gia nhiều trận đấu</w:t>
            </w:r>
          </w:p>
        </w:tc>
      </w:tr>
      <w:tr w:rsidR="00D727B7" w14:paraId="3F1010A6" w14:textId="77777777">
        <w:tc>
          <w:tcPr>
            <w:tcW w:w="801" w:type="dxa"/>
          </w:tcPr>
          <w:p w14:paraId="36C6EB01" w14:textId="4344C1B8" w:rsidR="00D727B7" w:rsidRDefault="00D727B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5609D">
              <w:rPr>
                <w:lang w:val="en-US"/>
              </w:rPr>
              <w:t>8</w:t>
            </w:r>
          </w:p>
        </w:tc>
        <w:tc>
          <w:tcPr>
            <w:tcW w:w="2110" w:type="dxa"/>
          </w:tcPr>
          <w:p w14:paraId="083244FB" w14:textId="77777777" w:rsidR="00D727B7" w:rsidRDefault="00D727B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Trận đấu – Bàn thắng</w:t>
            </w:r>
          </w:p>
        </w:tc>
        <w:tc>
          <w:tcPr>
            <w:tcW w:w="2110" w:type="dxa"/>
          </w:tcPr>
          <w:p w14:paraId="0B8D0CD4" w14:textId="77777777" w:rsidR="00D727B7" w:rsidRDefault="00D727B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Quan hệ association</w:t>
            </w:r>
          </w:p>
        </w:tc>
        <w:tc>
          <w:tcPr>
            <w:tcW w:w="3847" w:type="dxa"/>
          </w:tcPr>
          <w:p w14:paraId="164E1FEA" w14:textId="77777777" w:rsidR="00D727B7" w:rsidRDefault="00D727B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Mỗi trận đấu có thể có các bàn thắng được ghi</w:t>
            </w:r>
            <w:r w:rsidR="00606127">
              <w:rPr>
                <w:lang w:val="en-US"/>
              </w:rPr>
              <w:t>.</w:t>
            </w:r>
          </w:p>
          <w:p w14:paraId="3D31EAF8" w14:textId="5582A486" w:rsidR="00606127" w:rsidRDefault="0060612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Một bàn thắng phải thuộc một trận đấu</w:t>
            </w:r>
          </w:p>
        </w:tc>
      </w:tr>
      <w:tr w:rsidR="00D727B7" w14:paraId="2C1E56E4" w14:textId="77777777">
        <w:tc>
          <w:tcPr>
            <w:tcW w:w="801" w:type="dxa"/>
          </w:tcPr>
          <w:p w14:paraId="665B8100" w14:textId="0CF1DDC2" w:rsidR="00D727B7" w:rsidRDefault="00D727B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5609D">
              <w:rPr>
                <w:lang w:val="en-US"/>
              </w:rPr>
              <w:t>9</w:t>
            </w:r>
          </w:p>
        </w:tc>
        <w:tc>
          <w:tcPr>
            <w:tcW w:w="2110" w:type="dxa"/>
          </w:tcPr>
          <w:p w14:paraId="5F70CEE4" w14:textId="77777777" w:rsidR="00D727B7" w:rsidRDefault="00D727B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Cầu thủ - Bàn thắng</w:t>
            </w:r>
          </w:p>
        </w:tc>
        <w:tc>
          <w:tcPr>
            <w:tcW w:w="2110" w:type="dxa"/>
          </w:tcPr>
          <w:p w14:paraId="05BDDE45" w14:textId="77777777" w:rsidR="00D727B7" w:rsidRDefault="00D727B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Quan hệ association</w:t>
            </w:r>
          </w:p>
        </w:tc>
        <w:tc>
          <w:tcPr>
            <w:tcW w:w="3847" w:type="dxa"/>
          </w:tcPr>
          <w:p w14:paraId="0D27CDC0" w14:textId="77777777" w:rsidR="00D727B7" w:rsidRDefault="00D727B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Mỗi bàn thắng sẽ thuộc sở hữu của một cầu thủ</w:t>
            </w:r>
            <w:r w:rsidR="0025609D">
              <w:rPr>
                <w:lang w:val="en-US"/>
              </w:rPr>
              <w:t>.</w:t>
            </w:r>
          </w:p>
          <w:p w14:paraId="60049D95" w14:textId="4B47E6F6" w:rsidR="0025609D" w:rsidRDefault="0025609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Một cầu thủ có thể ghi được nhiều bàn thắng</w:t>
            </w:r>
          </w:p>
        </w:tc>
      </w:tr>
    </w:tbl>
    <w:p w14:paraId="4A4D396F" w14:textId="77777777" w:rsidR="00D46619" w:rsidRDefault="00D46619" w:rsidP="001A0364">
      <w:pPr>
        <w:pStyle w:val="Heading2"/>
      </w:pPr>
      <w:bookmarkStart w:id="5" w:name="_Toc11237165"/>
      <w:r>
        <w:t>Mô tả chi tiết từng lớp đối tượng</w:t>
      </w:r>
      <w:bookmarkEnd w:id="5"/>
    </w:p>
    <w:p w14:paraId="0FA1325E" w14:textId="77777777" w:rsidR="00D46619" w:rsidRPr="00FD06E2" w:rsidRDefault="00D46619" w:rsidP="001A0364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Lớp Đội bóng</w:t>
      </w:r>
      <w:r w:rsidRPr="00FD06E2">
        <w:rPr>
          <w:i/>
          <w:color w:val="0000FF"/>
        </w:rPr>
        <w:t>:</w:t>
      </w:r>
    </w:p>
    <w:p w14:paraId="3615E7DD" w14:textId="77777777" w:rsidR="00D46619" w:rsidRPr="00FD06E2" w:rsidRDefault="00D46619" w:rsidP="001A0364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 w:rsidRPr="00FD06E2">
        <w:rPr>
          <w:i/>
          <w:color w:val="0000FF"/>
        </w:rPr>
        <w:t>Mô tả danh sách các thuộc tính</w:t>
      </w:r>
      <w:r>
        <w:rPr>
          <w:i/>
          <w:color w:val="0000FF"/>
          <w:lang w:val="en-US"/>
        </w:rPr>
        <w:t>:</w:t>
      </w:r>
      <w:r w:rsidRPr="00363B6E">
        <w:rPr>
          <w:i/>
          <w:color w:val="0000FF"/>
        </w:rPr>
        <w:t xml:space="preserve"> 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D46619" w14:paraId="486543E4" w14:textId="77777777">
        <w:tc>
          <w:tcPr>
            <w:tcW w:w="758" w:type="dxa"/>
          </w:tcPr>
          <w:p w14:paraId="016CC71B" w14:textId="77777777" w:rsidR="00D46619" w:rsidRPr="00F44EE4" w:rsidRDefault="00D46619" w:rsidP="001A0364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451F04AA" w14:textId="77777777" w:rsidR="00D46619" w:rsidRPr="00F44EE4" w:rsidRDefault="00D46619" w:rsidP="001A0364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5202CDE4" w14:textId="77777777" w:rsidR="00D46619" w:rsidRPr="00363B6E" w:rsidRDefault="00D46619" w:rsidP="001A0364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50A18ADB" w14:textId="77777777" w:rsidR="00D46619" w:rsidRPr="00F44EE4" w:rsidRDefault="00D46619" w:rsidP="001A0364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6058C408" w14:textId="77777777" w:rsidR="00D46619" w:rsidRPr="00F44EE4" w:rsidRDefault="00D46619" w:rsidP="001A0364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D46619" w14:paraId="56EF8415" w14:textId="77777777">
        <w:tc>
          <w:tcPr>
            <w:tcW w:w="758" w:type="dxa"/>
          </w:tcPr>
          <w:p w14:paraId="6FEA6BA0" w14:textId="77777777" w:rsidR="00D46619" w:rsidRPr="002E656B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0F2FC540" w14:textId="77777777" w:rsidR="00D46619" w:rsidRPr="002E656B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đội bóng</w:t>
            </w:r>
          </w:p>
        </w:tc>
        <w:tc>
          <w:tcPr>
            <w:tcW w:w="1566" w:type="dxa"/>
          </w:tcPr>
          <w:p w14:paraId="36AEDFEC" w14:textId="77777777" w:rsidR="00D46619" w:rsidRPr="00363B6E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6DD138FF" w14:textId="77777777" w:rsidR="00D46619" w:rsidRPr="002E656B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Khác rỗng</w:t>
            </w:r>
          </w:p>
        </w:tc>
        <w:tc>
          <w:tcPr>
            <w:tcW w:w="3646" w:type="dxa"/>
          </w:tcPr>
          <w:p w14:paraId="0E848DCB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Khóa chính.</w:t>
            </w:r>
          </w:p>
          <w:p w14:paraId="0E4061AB" w14:textId="77777777" w:rsidR="00D46619" w:rsidRPr="002E656B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Mỗi đội bóng có một mã đội duy nhất để phân biệt với các đội bóng khác.</w:t>
            </w:r>
          </w:p>
        </w:tc>
      </w:tr>
      <w:tr w:rsidR="00D46619" w14:paraId="0FA81D65" w14:textId="77777777">
        <w:tc>
          <w:tcPr>
            <w:tcW w:w="758" w:type="dxa"/>
          </w:tcPr>
          <w:p w14:paraId="3DAB04DA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64E5F643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đội bóng</w:t>
            </w:r>
          </w:p>
        </w:tc>
        <w:tc>
          <w:tcPr>
            <w:tcW w:w="1566" w:type="dxa"/>
          </w:tcPr>
          <w:p w14:paraId="652544B9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61CA6BFC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Khác rỗng</w:t>
            </w:r>
          </w:p>
        </w:tc>
        <w:tc>
          <w:tcPr>
            <w:tcW w:w="3646" w:type="dxa"/>
          </w:tcPr>
          <w:p w14:paraId="2D9D8946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của đội bóng.</w:t>
            </w:r>
          </w:p>
        </w:tc>
      </w:tr>
      <w:tr w:rsidR="00D46619" w14:paraId="2C461D4D" w14:textId="77777777">
        <w:tc>
          <w:tcPr>
            <w:tcW w:w="758" w:type="dxa"/>
          </w:tcPr>
          <w:p w14:paraId="3F7C72CC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244CE469" w14:textId="550D6EB3" w:rsidR="00D46619" w:rsidRDefault="008551C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Logo</w:t>
            </w:r>
          </w:p>
        </w:tc>
        <w:tc>
          <w:tcPr>
            <w:tcW w:w="1566" w:type="dxa"/>
          </w:tcPr>
          <w:p w14:paraId="34E363FE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127FC491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Khác rỗng</w:t>
            </w:r>
          </w:p>
        </w:tc>
        <w:tc>
          <w:tcPr>
            <w:tcW w:w="3646" w:type="dxa"/>
          </w:tcPr>
          <w:p w14:paraId="4AA4B87B" w14:textId="41C1A8B7" w:rsidR="00D46619" w:rsidRDefault="008551C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Logo của đội bóng</w:t>
            </w:r>
          </w:p>
        </w:tc>
      </w:tr>
      <w:tr w:rsidR="00D46619" w14:paraId="7A3ACEB0" w14:textId="77777777">
        <w:tc>
          <w:tcPr>
            <w:tcW w:w="758" w:type="dxa"/>
          </w:tcPr>
          <w:p w14:paraId="18DEEBEA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14:paraId="3B0D3AC9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Sân nhà</w:t>
            </w:r>
          </w:p>
        </w:tc>
        <w:tc>
          <w:tcPr>
            <w:tcW w:w="1566" w:type="dxa"/>
          </w:tcPr>
          <w:p w14:paraId="05951581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4366993B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Khác rỗng</w:t>
            </w:r>
          </w:p>
        </w:tc>
        <w:tc>
          <w:tcPr>
            <w:tcW w:w="3646" w:type="dxa"/>
          </w:tcPr>
          <w:p w14:paraId="52113C15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sân vận động của đội bóng</w:t>
            </w:r>
          </w:p>
        </w:tc>
      </w:tr>
      <w:tr w:rsidR="00D46619" w14:paraId="695784F9" w14:textId="77777777">
        <w:tc>
          <w:tcPr>
            <w:tcW w:w="758" w:type="dxa"/>
          </w:tcPr>
          <w:p w14:paraId="3D1826B5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14:paraId="6291AF77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Huấn luyện viên trưởng</w:t>
            </w:r>
          </w:p>
        </w:tc>
        <w:tc>
          <w:tcPr>
            <w:tcW w:w="1566" w:type="dxa"/>
          </w:tcPr>
          <w:p w14:paraId="0A054D8A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087C4A6E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Khác rỗng</w:t>
            </w:r>
          </w:p>
        </w:tc>
        <w:tc>
          <w:tcPr>
            <w:tcW w:w="3646" w:type="dxa"/>
          </w:tcPr>
          <w:p w14:paraId="23400048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huấn luyện viên trưởng của đội bóng</w:t>
            </w:r>
          </w:p>
        </w:tc>
      </w:tr>
    </w:tbl>
    <w:p w14:paraId="5D9534D9" w14:textId="77777777" w:rsidR="00D46619" w:rsidRDefault="00D46619" w:rsidP="001A0364">
      <w:pPr>
        <w:pStyle w:val="BodyText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 w:rsidRPr="00FD06E2">
        <w:rPr>
          <w:i/>
          <w:color w:val="0000FF"/>
        </w:rPr>
        <w:t xml:space="preserve">Danh sách các trách nhiệm (các phương thức) chính. </w:t>
      </w:r>
    </w:p>
    <w:p w14:paraId="26C5F3A3" w14:textId="77777777" w:rsidR="00D46619" w:rsidRDefault="00D46619" w:rsidP="001A0364">
      <w:pPr>
        <w:pStyle w:val="BodyText"/>
        <w:keepLines w:val="0"/>
        <w:widowControl/>
        <w:spacing w:before="120"/>
        <w:ind w:left="1080"/>
        <w:jc w:val="both"/>
        <w:rPr>
          <w:i/>
          <w:color w:val="0000FF"/>
        </w:rPr>
      </w:pPr>
    </w:p>
    <w:p w14:paraId="1320801F" w14:textId="77777777" w:rsidR="00D46619" w:rsidRPr="00FD06E2" w:rsidRDefault="00D46619" w:rsidP="001A0364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Lớp Cầu thủ</w:t>
      </w:r>
      <w:r w:rsidRPr="00FD06E2">
        <w:rPr>
          <w:i/>
          <w:color w:val="0000FF"/>
        </w:rPr>
        <w:t>:</w:t>
      </w:r>
    </w:p>
    <w:p w14:paraId="60DFD8D0" w14:textId="77777777" w:rsidR="00D46619" w:rsidRPr="00FD06E2" w:rsidRDefault="00D46619" w:rsidP="001A0364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 w:rsidRPr="00FD06E2">
        <w:rPr>
          <w:i/>
          <w:color w:val="0000FF"/>
        </w:rPr>
        <w:t>Mô tả danh sách các thuộc tính</w:t>
      </w:r>
      <w:r w:rsidRPr="00363B6E">
        <w:rPr>
          <w:i/>
          <w:color w:val="0000FF"/>
        </w:rPr>
        <w:t xml:space="preserve"> 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D46619" w14:paraId="2154ECC0" w14:textId="77777777" w:rsidTr="006917F7">
        <w:tc>
          <w:tcPr>
            <w:tcW w:w="758" w:type="dxa"/>
          </w:tcPr>
          <w:p w14:paraId="068D7C35" w14:textId="77777777" w:rsidR="00D46619" w:rsidRPr="00F44EE4" w:rsidRDefault="00D46619" w:rsidP="001A0364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7CE2AC28" w14:textId="77777777" w:rsidR="00D46619" w:rsidRPr="00F44EE4" w:rsidRDefault="00D46619" w:rsidP="001A0364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1EF36F7F" w14:textId="77777777" w:rsidR="00D46619" w:rsidRPr="00363B6E" w:rsidRDefault="00D46619" w:rsidP="001A0364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7C092370" w14:textId="77777777" w:rsidR="00D46619" w:rsidRPr="00F44EE4" w:rsidRDefault="00D46619" w:rsidP="001A0364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05A18AC2" w14:textId="77777777" w:rsidR="00D46619" w:rsidRPr="00F44EE4" w:rsidRDefault="00D46619" w:rsidP="001A0364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D46619" w14:paraId="1B66C6F7" w14:textId="77777777" w:rsidTr="006917F7">
        <w:tc>
          <w:tcPr>
            <w:tcW w:w="758" w:type="dxa"/>
          </w:tcPr>
          <w:p w14:paraId="520B4509" w14:textId="77777777" w:rsidR="00D46619" w:rsidRPr="007E79A7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15644875" w14:textId="77777777" w:rsidR="00D46619" w:rsidRPr="007E79A7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cầu thủ</w:t>
            </w:r>
          </w:p>
        </w:tc>
        <w:tc>
          <w:tcPr>
            <w:tcW w:w="1566" w:type="dxa"/>
          </w:tcPr>
          <w:p w14:paraId="433C7058" w14:textId="77777777" w:rsidR="00D46619" w:rsidRPr="00363B6E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00AEB085" w14:textId="77777777" w:rsidR="00D46619" w:rsidRPr="007E79A7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Khác rỗng</w:t>
            </w:r>
          </w:p>
        </w:tc>
        <w:tc>
          <w:tcPr>
            <w:tcW w:w="3646" w:type="dxa"/>
          </w:tcPr>
          <w:p w14:paraId="48B69BE8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Khóa chính.</w:t>
            </w:r>
          </w:p>
          <w:p w14:paraId="2087F8F6" w14:textId="77777777" w:rsidR="00D46619" w:rsidRPr="007E79A7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Mỗi cầu thủ chỉ có một mã duy nhất để phân biệt với các cầu thủ khác</w:t>
            </w:r>
          </w:p>
        </w:tc>
      </w:tr>
      <w:tr w:rsidR="00D46619" w14:paraId="3D63975D" w14:textId="77777777" w:rsidTr="006917F7">
        <w:tc>
          <w:tcPr>
            <w:tcW w:w="758" w:type="dxa"/>
          </w:tcPr>
          <w:p w14:paraId="50EBC427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7FD0DE83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cầu thủ</w:t>
            </w:r>
          </w:p>
        </w:tc>
        <w:tc>
          <w:tcPr>
            <w:tcW w:w="1566" w:type="dxa"/>
          </w:tcPr>
          <w:p w14:paraId="0AF53956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7CA54186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Khác rỗng</w:t>
            </w:r>
          </w:p>
        </w:tc>
        <w:tc>
          <w:tcPr>
            <w:tcW w:w="3646" w:type="dxa"/>
          </w:tcPr>
          <w:p w14:paraId="6ACFB51A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của cầu thủ tương ứng.</w:t>
            </w:r>
          </w:p>
        </w:tc>
      </w:tr>
      <w:tr w:rsidR="00D46619" w14:paraId="321051DB" w14:textId="77777777" w:rsidTr="006917F7">
        <w:tc>
          <w:tcPr>
            <w:tcW w:w="758" w:type="dxa"/>
          </w:tcPr>
          <w:p w14:paraId="30B29A6F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4EDB7162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Ngày sinh</w:t>
            </w:r>
          </w:p>
        </w:tc>
        <w:tc>
          <w:tcPr>
            <w:tcW w:w="1566" w:type="dxa"/>
          </w:tcPr>
          <w:p w14:paraId="5399AD5E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499CD726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Thời gian không vượt quá năm 2003 (16 tuổi).</w:t>
            </w:r>
          </w:p>
        </w:tc>
        <w:tc>
          <w:tcPr>
            <w:tcW w:w="3646" w:type="dxa"/>
          </w:tcPr>
          <w:p w14:paraId="20F6AB24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Ngày sinh của cầu thủ.</w:t>
            </w:r>
          </w:p>
        </w:tc>
      </w:tr>
      <w:tr w:rsidR="00D46619" w14:paraId="02CB0B13" w14:textId="77777777" w:rsidTr="006917F7">
        <w:tc>
          <w:tcPr>
            <w:tcW w:w="758" w:type="dxa"/>
          </w:tcPr>
          <w:p w14:paraId="372106DE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14:paraId="091130FE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MaLoaiCauThu</w:t>
            </w:r>
          </w:p>
        </w:tc>
        <w:tc>
          <w:tcPr>
            <w:tcW w:w="1566" w:type="dxa"/>
          </w:tcPr>
          <w:p w14:paraId="7391388B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Static</w:t>
            </w:r>
          </w:p>
        </w:tc>
        <w:tc>
          <w:tcPr>
            <w:tcW w:w="1640" w:type="dxa"/>
          </w:tcPr>
          <w:p w14:paraId="25331626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Khác rỗng</w:t>
            </w:r>
          </w:p>
        </w:tc>
        <w:tc>
          <w:tcPr>
            <w:tcW w:w="3646" w:type="dxa"/>
          </w:tcPr>
          <w:p w14:paraId="33E567C7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loại cầu thủ (trong nước hoặc ngoài nước)</w:t>
            </w:r>
          </w:p>
        </w:tc>
      </w:tr>
      <w:tr w:rsidR="00D46619" w14:paraId="1D953FF3" w14:textId="77777777" w:rsidTr="006917F7">
        <w:tc>
          <w:tcPr>
            <w:tcW w:w="758" w:type="dxa"/>
          </w:tcPr>
          <w:p w14:paraId="427479D8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14:paraId="0973382E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Quốc tịch</w:t>
            </w:r>
          </w:p>
        </w:tc>
        <w:tc>
          <w:tcPr>
            <w:tcW w:w="1566" w:type="dxa"/>
          </w:tcPr>
          <w:p w14:paraId="243EE5A0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1BFBE559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Khác rỗng</w:t>
            </w:r>
          </w:p>
        </w:tc>
        <w:tc>
          <w:tcPr>
            <w:tcW w:w="3646" w:type="dxa"/>
          </w:tcPr>
          <w:p w14:paraId="299A3FFB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Quốc tịch của cầu thủ</w:t>
            </w:r>
          </w:p>
        </w:tc>
      </w:tr>
      <w:tr w:rsidR="00D46619" w14:paraId="422D86E8" w14:textId="77777777" w:rsidTr="006917F7">
        <w:tc>
          <w:tcPr>
            <w:tcW w:w="758" w:type="dxa"/>
          </w:tcPr>
          <w:p w14:paraId="01C316DC" w14:textId="19BF0464" w:rsidR="00D46619" w:rsidRDefault="00B0735D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14:paraId="3450B7A3" w14:textId="6BB458ED" w:rsidR="00D46619" w:rsidRDefault="00B0735D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Vị trí thi đấu</w:t>
            </w:r>
          </w:p>
        </w:tc>
        <w:tc>
          <w:tcPr>
            <w:tcW w:w="1566" w:type="dxa"/>
          </w:tcPr>
          <w:p w14:paraId="17A1A729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2F968A31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Khác rỗng</w:t>
            </w:r>
          </w:p>
        </w:tc>
        <w:tc>
          <w:tcPr>
            <w:tcW w:w="3646" w:type="dxa"/>
          </w:tcPr>
          <w:p w14:paraId="63E77983" w14:textId="4CE69AA1" w:rsidR="00D46619" w:rsidRDefault="00B0735D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Vị trí thi đấu của cầu thủ</w:t>
            </w:r>
          </w:p>
        </w:tc>
      </w:tr>
      <w:tr w:rsidR="00B0735D" w14:paraId="68C667E2" w14:textId="77777777" w:rsidTr="006917F7">
        <w:tc>
          <w:tcPr>
            <w:tcW w:w="758" w:type="dxa"/>
          </w:tcPr>
          <w:p w14:paraId="261D8576" w14:textId="1E8C2830" w:rsidR="00B0735D" w:rsidRDefault="00B0735D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66" w:type="dxa"/>
          </w:tcPr>
          <w:p w14:paraId="5595BD02" w14:textId="2D8C24D9" w:rsidR="00B0735D" w:rsidRDefault="00B0735D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Ảnh đại diện</w:t>
            </w:r>
          </w:p>
        </w:tc>
        <w:tc>
          <w:tcPr>
            <w:tcW w:w="1566" w:type="dxa"/>
          </w:tcPr>
          <w:p w14:paraId="6C80D7F5" w14:textId="760906D7" w:rsidR="00B0735D" w:rsidRDefault="00B0735D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25E9B0DD" w14:textId="7F2B7D32" w:rsidR="00B0735D" w:rsidRDefault="00B0735D" w:rsidP="001A0364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3646" w:type="dxa"/>
          </w:tcPr>
          <w:p w14:paraId="1132E6A1" w14:textId="0B075E2C" w:rsidR="00B0735D" w:rsidRDefault="00B0735D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Ảnh đại diện của cầu thủ</w:t>
            </w:r>
          </w:p>
        </w:tc>
      </w:tr>
    </w:tbl>
    <w:p w14:paraId="679D56D5" w14:textId="77777777" w:rsidR="00D46619" w:rsidRPr="00FD06E2" w:rsidRDefault="00D46619" w:rsidP="001A0364">
      <w:pPr>
        <w:pStyle w:val="BodyText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 w:rsidRPr="00FD06E2">
        <w:rPr>
          <w:i/>
          <w:color w:val="0000FF"/>
        </w:rPr>
        <w:t xml:space="preserve">Danh sách các trách nhiệm (các phương thức) chính. </w:t>
      </w:r>
    </w:p>
    <w:p w14:paraId="1A192071" w14:textId="77777777" w:rsidR="00D46619" w:rsidRPr="00FD06E2" w:rsidRDefault="00D46619" w:rsidP="001A0364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Lớp Mùa giải</w:t>
      </w:r>
      <w:r w:rsidRPr="00FD06E2">
        <w:rPr>
          <w:i/>
          <w:color w:val="0000FF"/>
        </w:rPr>
        <w:t>:</w:t>
      </w:r>
    </w:p>
    <w:p w14:paraId="50FE5A94" w14:textId="77777777" w:rsidR="00D46619" w:rsidRPr="00FD06E2" w:rsidRDefault="00D46619" w:rsidP="001A0364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 w:rsidRPr="00FD06E2">
        <w:rPr>
          <w:i/>
          <w:color w:val="0000FF"/>
        </w:rPr>
        <w:t>Mô tả danh sách các thuộc tính</w:t>
      </w:r>
      <w:r w:rsidRPr="00363B6E">
        <w:rPr>
          <w:i/>
          <w:color w:val="0000FF"/>
        </w:rPr>
        <w:t xml:space="preserve"> 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D46619" w14:paraId="23DD2903" w14:textId="77777777" w:rsidTr="006917F7">
        <w:tc>
          <w:tcPr>
            <w:tcW w:w="758" w:type="dxa"/>
          </w:tcPr>
          <w:p w14:paraId="48E5BD33" w14:textId="77777777" w:rsidR="00D46619" w:rsidRPr="00F44EE4" w:rsidRDefault="00D46619" w:rsidP="001A0364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30983AC6" w14:textId="77777777" w:rsidR="00D46619" w:rsidRPr="00F44EE4" w:rsidRDefault="00D46619" w:rsidP="001A0364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5B139153" w14:textId="77777777" w:rsidR="00D46619" w:rsidRPr="00363B6E" w:rsidRDefault="00D46619" w:rsidP="001A0364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18BAFD5D" w14:textId="77777777" w:rsidR="00D46619" w:rsidRPr="00F44EE4" w:rsidRDefault="00D46619" w:rsidP="001A0364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589694F4" w14:textId="77777777" w:rsidR="00D46619" w:rsidRPr="00F44EE4" w:rsidRDefault="00D46619" w:rsidP="001A0364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D46619" w14:paraId="617600BE" w14:textId="77777777" w:rsidTr="006917F7">
        <w:tc>
          <w:tcPr>
            <w:tcW w:w="758" w:type="dxa"/>
          </w:tcPr>
          <w:p w14:paraId="767B1FCB" w14:textId="77777777" w:rsidR="00D46619" w:rsidRPr="00672E5C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6C7FA86D" w14:textId="77777777" w:rsidR="00D46619" w:rsidRPr="00672E5C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mùa giải</w:t>
            </w:r>
          </w:p>
        </w:tc>
        <w:tc>
          <w:tcPr>
            <w:tcW w:w="1566" w:type="dxa"/>
          </w:tcPr>
          <w:p w14:paraId="786D5D33" w14:textId="77777777" w:rsidR="00D46619" w:rsidRPr="00363B6E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169D5442" w14:textId="77777777" w:rsidR="00D46619" w:rsidRPr="00672E5C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Khác rỗng</w:t>
            </w:r>
          </w:p>
        </w:tc>
        <w:tc>
          <w:tcPr>
            <w:tcW w:w="3646" w:type="dxa"/>
          </w:tcPr>
          <w:p w14:paraId="2CB61CA7" w14:textId="77777777" w:rsidR="00D46619" w:rsidRPr="00672E5C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của mùa bóng đang diễn ra.</w:t>
            </w:r>
          </w:p>
        </w:tc>
      </w:tr>
      <w:tr w:rsidR="00D46619" w14:paraId="365408B1" w14:textId="77777777" w:rsidTr="006917F7">
        <w:tc>
          <w:tcPr>
            <w:tcW w:w="758" w:type="dxa"/>
          </w:tcPr>
          <w:p w14:paraId="07075D35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408F681C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mùa giải</w:t>
            </w:r>
          </w:p>
        </w:tc>
        <w:tc>
          <w:tcPr>
            <w:tcW w:w="1566" w:type="dxa"/>
          </w:tcPr>
          <w:p w14:paraId="5899DA4E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2158BDE7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Khác rỗng</w:t>
            </w:r>
          </w:p>
        </w:tc>
        <w:tc>
          <w:tcPr>
            <w:tcW w:w="3646" w:type="dxa"/>
          </w:tcPr>
          <w:p w14:paraId="6479F90B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của giải đấu.</w:t>
            </w:r>
          </w:p>
        </w:tc>
      </w:tr>
      <w:tr w:rsidR="00D46619" w14:paraId="42E323F7" w14:textId="77777777" w:rsidTr="006917F7">
        <w:tc>
          <w:tcPr>
            <w:tcW w:w="758" w:type="dxa"/>
          </w:tcPr>
          <w:p w14:paraId="50DE4524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7A0F63EB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Ngày bắt đầu</w:t>
            </w:r>
          </w:p>
        </w:tc>
        <w:tc>
          <w:tcPr>
            <w:tcW w:w="1566" w:type="dxa"/>
          </w:tcPr>
          <w:p w14:paraId="3B793983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34A03C45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Định dạng kiểu thời gian, không được nhỏ hơn ngày kết thúc.</w:t>
            </w:r>
          </w:p>
        </w:tc>
        <w:tc>
          <w:tcPr>
            <w:tcW w:w="3646" w:type="dxa"/>
          </w:tcPr>
          <w:p w14:paraId="0234E934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Ngày mùa giải khai mạc</w:t>
            </w:r>
          </w:p>
        </w:tc>
      </w:tr>
      <w:tr w:rsidR="00D46619" w14:paraId="541C2404" w14:textId="77777777" w:rsidTr="006917F7">
        <w:tc>
          <w:tcPr>
            <w:tcW w:w="758" w:type="dxa"/>
          </w:tcPr>
          <w:p w14:paraId="1EE79DCA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14:paraId="369D1DCF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Ngày kết thúc</w:t>
            </w:r>
          </w:p>
        </w:tc>
        <w:tc>
          <w:tcPr>
            <w:tcW w:w="1566" w:type="dxa"/>
          </w:tcPr>
          <w:p w14:paraId="448D565B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7D36B7D2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Đinh dạng kiểu thời gian, không được lớn hơn ngày kết thúc</w:t>
            </w:r>
          </w:p>
        </w:tc>
        <w:tc>
          <w:tcPr>
            <w:tcW w:w="3646" w:type="dxa"/>
          </w:tcPr>
          <w:p w14:paraId="37370088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Ngày mùa giải bế mạc.</w:t>
            </w:r>
          </w:p>
        </w:tc>
      </w:tr>
      <w:tr w:rsidR="00D46619" w14:paraId="43525184" w14:textId="77777777" w:rsidTr="006917F7">
        <w:tc>
          <w:tcPr>
            <w:tcW w:w="758" w:type="dxa"/>
          </w:tcPr>
          <w:p w14:paraId="569E99A6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14:paraId="1D795A3C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đội tham dự</w:t>
            </w:r>
          </w:p>
        </w:tc>
        <w:tc>
          <w:tcPr>
            <w:tcW w:w="1566" w:type="dxa"/>
          </w:tcPr>
          <w:p w14:paraId="53877CF9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0FD239BF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nguyên dương.</w:t>
            </w:r>
          </w:p>
        </w:tc>
        <w:tc>
          <w:tcPr>
            <w:tcW w:w="3646" w:type="dxa"/>
          </w:tcPr>
          <w:p w14:paraId="0EFE0D56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Tổng số đội bóng tham gia thi đấu.</w:t>
            </w:r>
          </w:p>
        </w:tc>
      </w:tr>
      <w:tr w:rsidR="00587FCD" w14:paraId="342C54EC" w14:textId="77777777" w:rsidTr="006917F7">
        <w:tc>
          <w:tcPr>
            <w:tcW w:w="758" w:type="dxa"/>
          </w:tcPr>
          <w:p w14:paraId="480E1469" w14:textId="493BE370" w:rsidR="00587FCD" w:rsidRDefault="00587FCD" w:rsidP="00587FC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14:paraId="5F31E9B8" w14:textId="6E7622BF" w:rsidR="00587FCD" w:rsidRDefault="00587FCD" w:rsidP="00587FC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Vị trí dự C1</w:t>
            </w:r>
          </w:p>
        </w:tc>
        <w:tc>
          <w:tcPr>
            <w:tcW w:w="1566" w:type="dxa"/>
          </w:tcPr>
          <w:p w14:paraId="18E00F10" w14:textId="75D6B1B0" w:rsidR="00587FCD" w:rsidRDefault="00587FCD" w:rsidP="00587FC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66AE9CC5" w14:textId="63460D9F" w:rsidR="00587FCD" w:rsidRDefault="00587FCD" w:rsidP="00587FC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Khác rỗng</w:t>
            </w:r>
          </w:p>
        </w:tc>
        <w:tc>
          <w:tcPr>
            <w:tcW w:w="3646" w:type="dxa"/>
          </w:tcPr>
          <w:p w14:paraId="53C1281A" w14:textId="4A5B5E77" w:rsidR="00587FCD" w:rsidRDefault="00587FCD" w:rsidP="00587FC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Các vị trí dự cup C1</w:t>
            </w:r>
          </w:p>
        </w:tc>
      </w:tr>
      <w:tr w:rsidR="00587FCD" w14:paraId="5D8B0CEB" w14:textId="77777777" w:rsidTr="006917F7">
        <w:tc>
          <w:tcPr>
            <w:tcW w:w="758" w:type="dxa"/>
          </w:tcPr>
          <w:p w14:paraId="0B089B16" w14:textId="65D1B86D" w:rsidR="00587FCD" w:rsidRDefault="00587FCD" w:rsidP="00587FC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66" w:type="dxa"/>
          </w:tcPr>
          <w:p w14:paraId="64324CBE" w14:textId="5D7188F6" w:rsidR="00587FCD" w:rsidRDefault="00587FCD" w:rsidP="00587FC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Vị trí dự C</w:t>
            </w:r>
            <w:r>
              <w:rPr>
                <w:lang w:val="en-US"/>
              </w:rPr>
              <w:t>2</w:t>
            </w:r>
          </w:p>
        </w:tc>
        <w:tc>
          <w:tcPr>
            <w:tcW w:w="1566" w:type="dxa"/>
          </w:tcPr>
          <w:p w14:paraId="78B7063D" w14:textId="49ED4FFE" w:rsidR="00587FCD" w:rsidRDefault="00587FCD" w:rsidP="00587FC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20773D9C" w14:textId="3022A43B" w:rsidR="00587FCD" w:rsidRDefault="00587FCD" w:rsidP="00587FC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Khác rỗng</w:t>
            </w:r>
          </w:p>
        </w:tc>
        <w:tc>
          <w:tcPr>
            <w:tcW w:w="3646" w:type="dxa"/>
          </w:tcPr>
          <w:p w14:paraId="19834F6F" w14:textId="09942F7C" w:rsidR="00587FCD" w:rsidRDefault="00587FCD" w:rsidP="00587FC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Các vị trí dự cup C</w:t>
            </w:r>
            <w:r>
              <w:rPr>
                <w:lang w:val="en-US"/>
              </w:rPr>
              <w:t>2</w:t>
            </w:r>
          </w:p>
        </w:tc>
      </w:tr>
      <w:tr w:rsidR="00587FCD" w14:paraId="4D91F50E" w14:textId="77777777" w:rsidTr="006917F7">
        <w:tc>
          <w:tcPr>
            <w:tcW w:w="758" w:type="dxa"/>
          </w:tcPr>
          <w:p w14:paraId="4BFB7861" w14:textId="3A2B839F" w:rsidR="00587FCD" w:rsidRDefault="00587FCD" w:rsidP="00587FC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66" w:type="dxa"/>
          </w:tcPr>
          <w:p w14:paraId="094605A5" w14:textId="252F2A90" w:rsidR="00587FCD" w:rsidRDefault="00587FCD" w:rsidP="00587FC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Vị trí xuống hạng</w:t>
            </w:r>
          </w:p>
        </w:tc>
        <w:tc>
          <w:tcPr>
            <w:tcW w:w="1566" w:type="dxa"/>
          </w:tcPr>
          <w:p w14:paraId="5E534DB3" w14:textId="67BEF1A8" w:rsidR="00587FCD" w:rsidRDefault="00587FCD" w:rsidP="00587FC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3CD8C629" w14:textId="2349B61D" w:rsidR="00587FCD" w:rsidRDefault="00587FCD" w:rsidP="00587FC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Khác rỗng</w:t>
            </w:r>
          </w:p>
        </w:tc>
        <w:tc>
          <w:tcPr>
            <w:tcW w:w="3646" w:type="dxa"/>
          </w:tcPr>
          <w:p w14:paraId="6336EF94" w14:textId="2F753E70" w:rsidR="00587FCD" w:rsidRDefault="00587FCD" w:rsidP="00587FC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Các vị trí xuống hạng</w:t>
            </w:r>
          </w:p>
        </w:tc>
      </w:tr>
    </w:tbl>
    <w:p w14:paraId="23C2B5A8" w14:textId="77777777" w:rsidR="00D46619" w:rsidRPr="003C497C" w:rsidRDefault="00D46619" w:rsidP="001A0364">
      <w:pPr>
        <w:pStyle w:val="BodyText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 w:rsidRPr="00FD06E2">
        <w:rPr>
          <w:i/>
          <w:color w:val="0000FF"/>
        </w:rPr>
        <w:t>Danh sách các trách nhiệm (các phương thức) chính</w:t>
      </w:r>
      <w:r>
        <w:rPr>
          <w:i/>
          <w:color w:val="0000FF"/>
          <w:lang w:val="en-US"/>
        </w:rPr>
        <w:t>:</w:t>
      </w:r>
    </w:p>
    <w:p w14:paraId="7FBFB24A" w14:textId="77777777" w:rsidR="00D46619" w:rsidRDefault="00D46619" w:rsidP="001A0364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Xuất ra danh sách các đội bóng.</w:t>
      </w:r>
    </w:p>
    <w:p w14:paraId="7827ACED" w14:textId="57B029F7" w:rsidR="00D46619" w:rsidRDefault="00D46619" w:rsidP="001A0364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Xuất ra bảng xếp hạng.</w:t>
      </w:r>
    </w:p>
    <w:p w14:paraId="1C46DA79" w14:textId="5F226B6D" w:rsidR="0003102F" w:rsidRDefault="0003102F" w:rsidP="0003102F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Xuất ra </w:t>
      </w:r>
      <w:r>
        <w:rPr>
          <w:i/>
          <w:color w:val="0000FF"/>
          <w:lang w:val="en-US"/>
        </w:rPr>
        <w:t>danh sách kiến tạo</w:t>
      </w:r>
      <w:r>
        <w:rPr>
          <w:i/>
          <w:color w:val="0000FF"/>
          <w:lang w:val="en-US"/>
        </w:rPr>
        <w:t>.</w:t>
      </w:r>
    </w:p>
    <w:p w14:paraId="46801E79" w14:textId="561EA307" w:rsidR="0003102F" w:rsidRDefault="0003102F" w:rsidP="0003102F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Xuất ra </w:t>
      </w:r>
      <w:r>
        <w:rPr>
          <w:i/>
          <w:color w:val="0000FF"/>
          <w:lang w:val="en-US"/>
        </w:rPr>
        <w:t>danh sách ghi bàn</w:t>
      </w:r>
      <w:r>
        <w:rPr>
          <w:i/>
          <w:color w:val="0000FF"/>
          <w:lang w:val="en-US"/>
        </w:rPr>
        <w:t>.</w:t>
      </w:r>
    </w:p>
    <w:p w14:paraId="2521FD9B" w14:textId="6335EAB3" w:rsidR="00D46619" w:rsidRDefault="00D46619" w:rsidP="001A0364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Xuất ra thống kê</w:t>
      </w:r>
    </w:p>
    <w:p w14:paraId="2679B769" w14:textId="77777777" w:rsidR="00587FCD" w:rsidRPr="006917F7" w:rsidRDefault="00587FCD" w:rsidP="001A0364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  <w:lang w:val="en-US"/>
        </w:rPr>
      </w:pPr>
    </w:p>
    <w:p w14:paraId="7BB252AD" w14:textId="77777777" w:rsidR="00D46619" w:rsidRPr="00FD06E2" w:rsidRDefault="00D46619" w:rsidP="001A0364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Lớp Vòng đấu</w:t>
      </w:r>
      <w:r w:rsidRPr="00FD06E2">
        <w:rPr>
          <w:i/>
          <w:color w:val="0000FF"/>
        </w:rPr>
        <w:t>:</w:t>
      </w:r>
    </w:p>
    <w:p w14:paraId="031AB94D" w14:textId="77777777" w:rsidR="00D46619" w:rsidRPr="00FD06E2" w:rsidRDefault="00D46619" w:rsidP="001A0364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 w:rsidRPr="00FD06E2">
        <w:rPr>
          <w:i/>
          <w:color w:val="0000FF"/>
        </w:rPr>
        <w:t>Mô tả danh sách các thuộc tính</w:t>
      </w:r>
      <w:r w:rsidRPr="00363B6E">
        <w:rPr>
          <w:i/>
          <w:color w:val="0000FF"/>
        </w:rPr>
        <w:t xml:space="preserve"> 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D46619" w14:paraId="4D436E4E" w14:textId="77777777" w:rsidTr="006917F7">
        <w:tc>
          <w:tcPr>
            <w:tcW w:w="758" w:type="dxa"/>
          </w:tcPr>
          <w:p w14:paraId="33437B97" w14:textId="77777777" w:rsidR="00D46619" w:rsidRPr="00F44EE4" w:rsidRDefault="00D46619" w:rsidP="001A0364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3EE927AD" w14:textId="77777777" w:rsidR="00D46619" w:rsidRPr="00F44EE4" w:rsidRDefault="00D46619" w:rsidP="001A0364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11A3DDD5" w14:textId="77777777" w:rsidR="00D46619" w:rsidRPr="00363B6E" w:rsidRDefault="00D46619" w:rsidP="001A0364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568200E1" w14:textId="77777777" w:rsidR="00D46619" w:rsidRPr="00F44EE4" w:rsidRDefault="00D46619" w:rsidP="001A0364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5468A309" w14:textId="77777777" w:rsidR="00D46619" w:rsidRPr="00F44EE4" w:rsidRDefault="00D46619" w:rsidP="001A0364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D46619" w14:paraId="5AB53918" w14:textId="77777777" w:rsidTr="006917F7">
        <w:tc>
          <w:tcPr>
            <w:tcW w:w="758" w:type="dxa"/>
          </w:tcPr>
          <w:p w14:paraId="2EEB7E9A" w14:textId="77777777" w:rsidR="00D46619" w:rsidRPr="006917F7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1B64B2BD" w14:textId="77777777" w:rsidR="00D46619" w:rsidRPr="006917F7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vòng đấu</w:t>
            </w:r>
          </w:p>
        </w:tc>
        <w:tc>
          <w:tcPr>
            <w:tcW w:w="1566" w:type="dxa"/>
          </w:tcPr>
          <w:p w14:paraId="0129B982" w14:textId="77777777" w:rsidR="00D46619" w:rsidRPr="00363B6E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38BE5039" w14:textId="77777777" w:rsidR="00D46619" w:rsidRPr="006917F7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Khác rỗng</w:t>
            </w:r>
          </w:p>
        </w:tc>
        <w:tc>
          <w:tcPr>
            <w:tcW w:w="3646" w:type="dxa"/>
          </w:tcPr>
          <w:p w14:paraId="781863AF" w14:textId="77777777" w:rsidR="00D46619" w:rsidRPr="006917F7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của vòng đấu.</w:t>
            </w:r>
          </w:p>
        </w:tc>
      </w:tr>
      <w:tr w:rsidR="00D46619" w14:paraId="0E373CCF" w14:textId="77777777" w:rsidTr="006917F7">
        <w:tc>
          <w:tcPr>
            <w:tcW w:w="758" w:type="dxa"/>
          </w:tcPr>
          <w:p w14:paraId="755C25C2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6B216DB9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vòng đấu</w:t>
            </w:r>
          </w:p>
        </w:tc>
        <w:tc>
          <w:tcPr>
            <w:tcW w:w="1566" w:type="dxa"/>
          </w:tcPr>
          <w:p w14:paraId="7C7B41EC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1F9CF458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Khác rỗng</w:t>
            </w:r>
          </w:p>
        </w:tc>
        <w:tc>
          <w:tcPr>
            <w:tcW w:w="3646" w:type="dxa"/>
          </w:tcPr>
          <w:p w14:paraId="6356A650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của vòng đấu (thường là số thứ tự của vòng đấu).</w:t>
            </w:r>
          </w:p>
        </w:tc>
      </w:tr>
    </w:tbl>
    <w:p w14:paraId="78247A55" w14:textId="2C9F1E07" w:rsidR="00D46619" w:rsidRDefault="00D46619" w:rsidP="001A0364">
      <w:pPr>
        <w:pStyle w:val="BodyText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 w:rsidRPr="00FD06E2">
        <w:rPr>
          <w:i/>
          <w:color w:val="0000FF"/>
        </w:rPr>
        <w:t xml:space="preserve">Danh sách các trách nhiệm (các phương thức) chính. </w:t>
      </w:r>
    </w:p>
    <w:p w14:paraId="6F4FC0FE" w14:textId="77777777" w:rsidR="009C05E5" w:rsidRPr="00FD06E2" w:rsidRDefault="009C05E5" w:rsidP="009C05E5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</w:rPr>
      </w:pPr>
    </w:p>
    <w:p w14:paraId="2A76045E" w14:textId="77777777" w:rsidR="00D46619" w:rsidRPr="00FD06E2" w:rsidRDefault="00D46619" w:rsidP="001A0364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Lớp Trận đấu</w:t>
      </w:r>
      <w:r w:rsidRPr="00FD06E2">
        <w:rPr>
          <w:i/>
          <w:color w:val="0000FF"/>
        </w:rPr>
        <w:t>:</w:t>
      </w:r>
    </w:p>
    <w:p w14:paraId="65FEBEFF" w14:textId="49E174DB" w:rsidR="00D46619" w:rsidRPr="00FD06E2" w:rsidRDefault="00D46619" w:rsidP="001A0364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 w:rsidRPr="00FD06E2">
        <w:rPr>
          <w:i/>
          <w:color w:val="0000FF"/>
        </w:rPr>
        <w:t xml:space="preserve">Mô tả danh sách các thuộc 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D46619" w14:paraId="5AB3056E" w14:textId="77777777" w:rsidTr="006917F7">
        <w:tc>
          <w:tcPr>
            <w:tcW w:w="758" w:type="dxa"/>
          </w:tcPr>
          <w:p w14:paraId="78F22203" w14:textId="77777777" w:rsidR="00D46619" w:rsidRPr="00F44EE4" w:rsidRDefault="00D46619" w:rsidP="001A0364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7C0FC413" w14:textId="77777777" w:rsidR="00D46619" w:rsidRPr="00F44EE4" w:rsidRDefault="00D46619" w:rsidP="001A0364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03E1F7D4" w14:textId="77777777" w:rsidR="00D46619" w:rsidRPr="00363B6E" w:rsidRDefault="00D46619" w:rsidP="001A0364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0EED3B4A" w14:textId="77777777" w:rsidR="00D46619" w:rsidRPr="00F44EE4" w:rsidRDefault="00D46619" w:rsidP="001A0364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3E082CFF" w14:textId="77777777" w:rsidR="00D46619" w:rsidRPr="00F44EE4" w:rsidRDefault="00D46619" w:rsidP="001A0364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D46619" w14:paraId="5FC2A56C" w14:textId="77777777" w:rsidTr="006917F7">
        <w:tc>
          <w:tcPr>
            <w:tcW w:w="758" w:type="dxa"/>
          </w:tcPr>
          <w:p w14:paraId="20E44227" w14:textId="77777777" w:rsidR="00D46619" w:rsidRPr="006917F7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6FCA88F0" w14:textId="77777777" w:rsidR="00D46619" w:rsidRPr="006917F7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trận</w:t>
            </w:r>
          </w:p>
        </w:tc>
        <w:tc>
          <w:tcPr>
            <w:tcW w:w="1566" w:type="dxa"/>
          </w:tcPr>
          <w:p w14:paraId="47F456EC" w14:textId="77777777" w:rsidR="00D46619" w:rsidRPr="00363B6E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03B77FC5" w14:textId="77777777" w:rsidR="00D46619" w:rsidRPr="006917F7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Khác rỗng</w:t>
            </w:r>
          </w:p>
        </w:tc>
        <w:tc>
          <w:tcPr>
            <w:tcW w:w="3646" w:type="dxa"/>
          </w:tcPr>
          <w:p w14:paraId="31AD487D" w14:textId="77777777" w:rsidR="00D46619" w:rsidRPr="006917F7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của trận đấu.</w:t>
            </w:r>
          </w:p>
        </w:tc>
      </w:tr>
      <w:tr w:rsidR="00D46619" w14:paraId="2E14D261" w14:textId="77777777" w:rsidTr="006917F7">
        <w:tc>
          <w:tcPr>
            <w:tcW w:w="758" w:type="dxa"/>
          </w:tcPr>
          <w:p w14:paraId="4950FB0C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42BBDAE5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Đội nhà</w:t>
            </w:r>
          </w:p>
        </w:tc>
        <w:tc>
          <w:tcPr>
            <w:tcW w:w="1566" w:type="dxa"/>
          </w:tcPr>
          <w:p w14:paraId="3BC94D5F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34AA089C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Nằm trong danh sách các đội của giải đấu</w:t>
            </w:r>
          </w:p>
        </w:tc>
        <w:tc>
          <w:tcPr>
            <w:tcW w:w="3646" w:type="dxa"/>
          </w:tcPr>
          <w:p w14:paraId="7A190D01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của đội bóng làm chủ nhà.</w:t>
            </w:r>
          </w:p>
        </w:tc>
      </w:tr>
      <w:tr w:rsidR="00D46619" w14:paraId="0492759D" w14:textId="77777777" w:rsidTr="006917F7">
        <w:tc>
          <w:tcPr>
            <w:tcW w:w="758" w:type="dxa"/>
          </w:tcPr>
          <w:p w14:paraId="6FD7A62E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3F0F35D6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Đội khách</w:t>
            </w:r>
          </w:p>
        </w:tc>
        <w:tc>
          <w:tcPr>
            <w:tcW w:w="1566" w:type="dxa"/>
          </w:tcPr>
          <w:p w14:paraId="459127C9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6CB02A13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Nằm trong danh sách các đội của giải đấu</w:t>
            </w:r>
          </w:p>
        </w:tc>
        <w:tc>
          <w:tcPr>
            <w:tcW w:w="3646" w:type="dxa"/>
          </w:tcPr>
          <w:p w14:paraId="3D4B15DC" w14:textId="77777777" w:rsidR="00D46619" w:rsidRPr="006917F7" w:rsidRDefault="00D46619" w:rsidP="001A0364">
            <w:pPr>
              <w:rPr>
                <w:lang w:val="en-US"/>
              </w:rPr>
            </w:pPr>
            <w:r>
              <w:rPr>
                <w:lang w:val="en-US"/>
              </w:rPr>
              <w:t>Mã của đội bóng làm khách.</w:t>
            </w:r>
          </w:p>
        </w:tc>
      </w:tr>
      <w:tr w:rsidR="00D46619" w14:paraId="22332F98" w14:textId="77777777" w:rsidTr="006917F7">
        <w:tc>
          <w:tcPr>
            <w:tcW w:w="758" w:type="dxa"/>
          </w:tcPr>
          <w:p w14:paraId="01B6AF9A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14:paraId="587B56D3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Sân thi đấu</w:t>
            </w:r>
          </w:p>
        </w:tc>
        <w:tc>
          <w:tcPr>
            <w:tcW w:w="1566" w:type="dxa"/>
          </w:tcPr>
          <w:p w14:paraId="0EBEB91F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45D083EC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Sân của đội bóng của nhà</w:t>
            </w:r>
          </w:p>
        </w:tc>
        <w:tc>
          <w:tcPr>
            <w:tcW w:w="3646" w:type="dxa"/>
          </w:tcPr>
          <w:p w14:paraId="6B61CE45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Sân vận động diễn ra trận đấu.</w:t>
            </w:r>
          </w:p>
        </w:tc>
      </w:tr>
      <w:tr w:rsidR="00D46619" w14:paraId="7F09B879" w14:textId="77777777" w:rsidTr="006917F7">
        <w:tc>
          <w:tcPr>
            <w:tcW w:w="758" w:type="dxa"/>
          </w:tcPr>
          <w:p w14:paraId="20B59DE2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14:paraId="72769B66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Tỉ số</w:t>
            </w:r>
          </w:p>
        </w:tc>
        <w:tc>
          <w:tcPr>
            <w:tcW w:w="1566" w:type="dxa"/>
          </w:tcPr>
          <w:p w14:paraId="4B349004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3A85BBF3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Không là tỉ số âm</w:t>
            </w:r>
          </w:p>
        </w:tc>
        <w:tc>
          <w:tcPr>
            <w:tcW w:w="3646" w:type="dxa"/>
          </w:tcPr>
          <w:p w14:paraId="37883298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Tỉ số của trận đấu</w:t>
            </w:r>
          </w:p>
        </w:tc>
      </w:tr>
      <w:tr w:rsidR="00D46619" w14:paraId="4CB69525" w14:textId="77777777" w:rsidTr="006917F7">
        <w:tc>
          <w:tcPr>
            <w:tcW w:w="758" w:type="dxa"/>
          </w:tcPr>
          <w:p w14:paraId="32F6F032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14:paraId="466979EB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thẻ vàng</w:t>
            </w:r>
          </w:p>
        </w:tc>
        <w:tc>
          <w:tcPr>
            <w:tcW w:w="1566" w:type="dxa"/>
          </w:tcPr>
          <w:p w14:paraId="5776F859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0A224F38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Không âm</w:t>
            </w:r>
          </w:p>
        </w:tc>
        <w:tc>
          <w:tcPr>
            <w:tcW w:w="3646" w:type="dxa"/>
          </w:tcPr>
          <w:p w14:paraId="6145C57F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thẻ vàng được rút ra.</w:t>
            </w:r>
          </w:p>
        </w:tc>
      </w:tr>
      <w:tr w:rsidR="00D46619" w14:paraId="17E7A918" w14:textId="77777777" w:rsidTr="006917F7">
        <w:tc>
          <w:tcPr>
            <w:tcW w:w="758" w:type="dxa"/>
          </w:tcPr>
          <w:p w14:paraId="13847786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66" w:type="dxa"/>
          </w:tcPr>
          <w:p w14:paraId="5BEA034E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thẻ đỏ</w:t>
            </w:r>
          </w:p>
        </w:tc>
        <w:tc>
          <w:tcPr>
            <w:tcW w:w="1566" w:type="dxa"/>
          </w:tcPr>
          <w:p w14:paraId="3B8DA6F2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444A6310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Không âm</w:t>
            </w:r>
          </w:p>
        </w:tc>
        <w:tc>
          <w:tcPr>
            <w:tcW w:w="3646" w:type="dxa"/>
          </w:tcPr>
          <w:p w14:paraId="74C72BC9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thẻ đỏ được rút ra.</w:t>
            </w:r>
          </w:p>
        </w:tc>
      </w:tr>
      <w:tr w:rsidR="00D46619" w14:paraId="3F2A8329" w14:textId="77777777" w:rsidTr="006917F7">
        <w:tc>
          <w:tcPr>
            <w:tcW w:w="758" w:type="dxa"/>
          </w:tcPr>
          <w:p w14:paraId="2D4EC6ED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66" w:type="dxa"/>
          </w:tcPr>
          <w:p w14:paraId="42323755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Thời gian</w:t>
            </w:r>
          </w:p>
        </w:tc>
        <w:tc>
          <w:tcPr>
            <w:tcW w:w="1566" w:type="dxa"/>
          </w:tcPr>
          <w:p w14:paraId="1B818B6D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53CE9C61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Lớn hơn hoặc bằng 90 phút</w:t>
            </w:r>
          </w:p>
        </w:tc>
        <w:tc>
          <w:tcPr>
            <w:tcW w:w="3646" w:type="dxa"/>
          </w:tcPr>
          <w:p w14:paraId="38520F87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Thời gian diễn ra trận đấu.</w:t>
            </w:r>
          </w:p>
        </w:tc>
      </w:tr>
      <w:tr w:rsidR="00D46619" w14:paraId="39F70D7A" w14:textId="77777777" w:rsidTr="006917F7">
        <w:tc>
          <w:tcPr>
            <w:tcW w:w="758" w:type="dxa"/>
          </w:tcPr>
          <w:p w14:paraId="5CF6A2EB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966" w:type="dxa"/>
          </w:tcPr>
          <w:p w14:paraId="7CD50834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Trọng tài</w:t>
            </w:r>
          </w:p>
        </w:tc>
        <w:tc>
          <w:tcPr>
            <w:tcW w:w="1566" w:type="dxa"/>
          </w:tcPr>
          <w:p w14:paraId="13A8B63E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4A642C09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Khác rỗng</w:t>
            </w:r>
          </w:p>
        </w:tc>
        <w:tc>
          <w:tcPr>
            <w:tcW w:w="3646" w:type="dxa"/>
          </w:tcPr>
          <w:p w14:paraId="7FFA21FE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trọng tài điều khiển trận đấu.</w:t>
            </w:r>
          </w:p>
        </w:tc>
      </w:tr>
    </w:tbl>
    <w:p w14:paraId="55CCD311" w14:textId="61ABB0EE" w:rsidR="00D46619" w:rsidRDefault="00D46619" w:rsidP="001A0364">
      <w:pPr>
        <w:pStyle w:val="BodyText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 w:rsidRPr="00FD06E2">
        <w:rPr>
          <w:i/>
          <w:color w:val="0000FF"/>
        </w:rPr>
        <w:t xml:space="preserve">Danh sách các trách nhiệm (các phương thức) chính. </w:t>
      </w:r>
    </w:p>
    <w:p w14:paraId="12AF8097" w14:textId="77777777" w:rsidR="009C05E5" w:rsidRDefault="009C05E5" w:rsidP="009C05E5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</w:rPr>
      </w:pPr>
    </w:p>
    <w:p w14:paraId="1E85DE52" w14:textId="77777777" w:rsidR="00D46619" w:rsidRPr="00FD06E2" w:rsidRDefault="00D46619" w:rsidP="001A0364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Lớp Bàn thắng</w:t>
      </w:r>
      <w:r w:rsidRPr="00FD06E2">
        <w:rPr>
          <w:i/>
          <w:color w:val="0000FF"/>
        </w:rPr>
        <w:t>:</w:t>
      </w:r>
    </w:p>
    <w:p w14:paraId="10AEBC12" w14:textId="77777777" w:rsidR="00D46619" w:rsidRPr="00FD06E2" w:rsidRDefault="00D46619" w:rsidP="001A0364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 w:rsidRPr="00FD06E2">
        <w:rPr>
          <w:i/>
          <w:color w:val="0000FF"/>
        </w:rPr>
        <w:t>Mô tả danh sách các thuộc tính</w:t>
      </w:r>
      <w:r w:rsidRPr="00363B6E">
        <w:rPr>
          <w:i/>
          <w:color w:val="0000FF"/>
        </w:rPr>
        <w:t xml:space="preserve"> 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D46619" w14:paraId="57B0AD16" w14:textId="77777777" w:rsidTr="006917F7">
        <w:tc>
          <w:tcPr>
            <w:tcW w:w="758" w:type="dxa"/>
          </w:tcPr>
          <w:p w14:paraId="1A71AE92" w14:textId="77777777" w:rsidR="00D46619" w:rsidRPr="00F44EE4" w:rsidRDefault="00D46619" w:rsidP="001A0364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1642DB14" w14:textId="77777777" w:rsidR="00D46619" w:rsidRPr="00F44EE4" w:rsidRDefault="00D46619" w:rsidP="001A0364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1DDB3F0C" w14:textId="77777777" w:rsidR="00D46619" w:rsidRPr="00363B6E" w:rsidRDefault="00D46619" w:rsidP="001A0364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7F0E6C59" w14:textId="77777777" w:rsidR="00D46619" w:rsidRPr="00F44EE4" w:rsidRDefault="00D46619" w:rsidP="001A0364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675F8CFD" w14:textId="77777777" w:rsidR="00D46619" w:rsidRPr="00F44EE4" w:rsidRDefault="00D46619" w:rsidP="001A0364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D46619" w14:paraId="510F1D5C" w14:textId="77777777" w:rsidTr="006917F7">
        <w:tc>
          <w:tcPr>
            <w:tcW w:w="758" w:type="dxa"/>
          </w:tcPr>
          <w:p w14:paraId="2FED0367" w14:textId="77777777" w:rsidR="00D46619" w:rsidRPr="006917F7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32A85B2A" w14:textId="77777777" w:rsidR="00D46619" w:rsidRPr="006917F7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bàn thắng</w:t>
            </w:r>
          </w:p>
        </w:tc>
        <w:tc>
          <w:tcPr>
            <w:tcW w:w="1566" w:type="dxa"/>
          </w:tcPr>
          <w:p w14:paraId="7FBE1E70" w14:textId="77777777" w:rsidR="00D46619" w:rsidRPr="00363B6E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3BA2BA21" w14:textId="77777777" w:rsidR="00D46619" w:rsidRPr="006917F7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Khác rỗng</w:t>
            </w:r>
          </w:p>
        </w:tc>
        <w:tc>
          <w:tcPr>
            <w:tcW w:w="3646" w:type="dxa"/>
          </w:tcPr>
          <w:p w14:paraId="6CCB5F2C" w14:textId="77777777" w:rsidR="00D46619" w:rsidRPr="006917F7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của bàn thắng.</w:t>
            </w:r>
          </w:p>
        </w:tc>
      </w:tr>
      <w:tr w:rsidR="00D46619" w14:paraId="2DAD746A" w14:textId="77777777" w:rsidTr="006917F7">
        <w:tc>
          <w:tcPr>
            <w:tcW w:w="758" w:type="dxa"/>
          </w:tcPr>
          <w:p w14:paraId="4BE62E5C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588D5464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Loại bàn thắng</w:t>
            </w:r>
          </w:p>
        </w:tc>
        <w:tc>
          <w:tcPr>
            <w:tcW w:w="1566" w:type="dxa"/>
          </w:tcPr>
          <w:p w14:paraId="40EB596B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1FD23697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Khác rỗng</w:t>
            </w:r>
          </w:p>
        </w:tc>
        <w:tc>
          <w:tcPr>
            <w:tcW w:w="3646" w:type="dxa"/>
          </w:tcPr>
          <w:p w14:paraId="5E84F4BA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Loại bàn thắng theo quy định của giải đấu.</w:t>
            </w:r>
          </w:p>
        </w:tc>
      </w:tr>
      <w:tr w:rsidR="00D46619" w14:paraId="4B15E6EB" w14:textId="77777777" w:rsidTr="006917F7">
        <w:tc>
          <w:tcPr>
            <w:tcW w:w="758" w:type="dxa"/>
          </w:tcPr>
          <w:p w14:paraId="7257CF1C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2DB165C0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Thời điểm</w:t>
            </w:r>
          </w:p>
        </w:tc>
        <w:tc>
          <w:tcPr>
            <w:tcW w:w="1566" w:type="dxa"/>
          </w:tcPr>
          <w:p w14:paraId="099944E7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57F516B3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Trong khoảng thời gian trận đấu diễn ra.</w:t>
            </w:r>
          </w:p>
        </w:tc>
        <w:tc>
          <w:tcPr>
            <w:tcW w:w="3646" w:type="dxa"/>
          </w:tcPr>
          <w:p w14:paraId="7074C77D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Thời điểm bàn thắng xuất hiện.</w:t>
            </w:r>
          </w:p>
        </w:tc>
      </w:tr>
    </w:tbl>
    <w:p w14:paraId="22489D6A" w14:textId="77777777" w:rsidR="00D46619" w:rsidRPr="00D3140B" w:rsidRDefault="00D46619" w:rsidP="001A0364">
      <w:pPr>
        <w:pStyle w:val="BodyText"/>
        <w:keepLines w:val="0"/>
        <w:widowControl/>
        <w:numPr>
          <w:ilvl w:val="1"/>
          <w:numId w:val="39"/>
        </w:numPr>
        <w:spacing w:before="120"/>
        <w:ind w:left="1080"/>
        <w:jc w:val="both"/>
        <w:rPr>
          <w:i/>
          <w:color w:val="0000FF"/>
        </w:rPr>
      </w:pPr>
      <w:r w:rsidRPr="00D3140B">
        <w:rPr>
          <w:i/>
          <w:color w:val="0000FF"/>
        </w:rPr>
        <w:t xml:space="preserve">Danh sách các trách nhiệm (các phương thức) chính. </w:t>
      </w:r>
    </w:p>
    <w:p w14:paraId="56CBAF64" w14:textId="0E69DD77" w:rsidR="00D46619" w:rsidRDefault="00D46619" w:rsidP="001A0364">
      <w:pPr>
        <w:pStyle w:val="BodyText"/>
        <w:keepLines w:val="0"/>
        <w:widowControl/>
        <w:spacing w:before="120"/>
        <w:ind w:left="1080"/>
        <w:jc w:val="both"/>
        <w:rPr>
          <w:i/>
          <w:color w:val="0000FF"/>
          <w:lang w:val="en-US"/>
        </w:rPr>
      </w:pPr>
    </w:p>
    <w:p w14:paraId="5F147EE5" w14:textId="77777777" w:rsidR="00D46619" w:rsidRPr="00FD06E2" w:rsidRDefault="00D46619" w:rsidP="001A0364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Lớp Điều lệ</w:t>
      </w:r>
      <w:r w:rsidRPr="00FD06E2">
        <w:rPr>
          <w:i/>
          <w:color w:val="0000FF"/>
        </w:rPr>
        <w:t>:</w:t>
      </w:r>
    </w:p>
    <w:p w14:paraId="305502CA" w14:textId="77777777" w:rsidR="00D46619" w:rsidRPr="00FD06E2" w:rsidRDefault="00D46619" w:rsidP="001A0364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 w:rsidRPr="00FD06E2">
        <w:rPr>
          <w:i/>
          <w:color w:val="0000FF"/>
        </w:rPr>
        <w:t>Mô tả danh sách các thuộc tính</w:t>
      </w:r>
      <w:r w:rsidRPr="00363B6E">
        <w:rPr>
          <w:i/>
          <w:color w:val="0000FF"/>
        </w:rPr>
        <w:t xml:space="preserve"> 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D46619" w14:paraId="7352F6A1" w14:textId="77777777" w:rsidTr="001A0364">
        <w:tc>
          <w:tcPr>
            <w:tcW w:w="758" w:type="dxa"/>
          </w:tcPr>
          <w:p w14:paraId="4858D2ED" w14:textId="77777777" w:rsidR="00D46619" w:rsidRPr="00F44EE4" w:rsidRDefault="00D46619" w:rsidP="001A0364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12A0BC3F" w14:textId="77777777" w:rsidR="00D46619" w:rsidRPr="00F44EE4" w:rsidRDefault="00D46619" w:rsidP="001A0364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3B6270D0" w14:textId="77777777" w:rsidR="00D46619" w:rsidRPr="00363B6E" w:rsidRDefault="00D46619" w:rsidP="001A0364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4A8EB0AE" w14:textId="77777777" w:rsidR="00D46619" w:rsidRPr="00F44EE4" w:rsidRDefault="00D46619" w:rsidP="001A0364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5F1CEA3C" w14:textId="77777777" w:rsidR="00D46619" w:rsidRPr="00F44EE4" w:rsidRDefault="00D46619" w:rsidP="001A0364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D46619" w14:paraId="4C6D0C4F" w14:textId="77777777" w:rsidTr="001A0364">
        <w:tc>
          <w:tcPr>
            <w:tcW w:w="758" w:type="dxa"/>
          </w:tcPr>
          <w:p w14:paraId="50CC81D6" w14:textId="77777777" w:rsidR="00D46619" w:rsidRPr="006917F7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509DD89D" w14:textId="10DC229B" w:rsidR="00D46619" w:rsidRPr="006917F7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Mã </w:t>
            </w:r>
            <w:r w:rsidR="00587FCD">
              <w:rPr>
                <w:lang w:val="en-US"/>
              </w:rPr>
              <w:t>mùa giải</w:t>
            </w:r>
          </w:p>
        </w:tc>
        <w:tc>
          <w:tcPr>
            <w:tcW w:w="1566" w:type="dxa"/>
          </w:tcPr>
          <w:p w14:paraId="528BF220" w14:textId="77777777" w:rsidR="00D46619" w:rsidRPr="00363B6E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5DD48F76" w14:textId="77777777" w:rsidR="00D46619" w:rsidRPr="006917F7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Khác rỗng</w:t>
            </w:r>
          </w:p>
        </w:tc>
        <w:tc>
          <w:tcPr>
            <w:tcW w:w="3646" w:type="dxa"/>
          </w:tcPr>
          <w:p w14:paraId="3E9099E7" w14:textId="77777777" w:rsidR="00D46619" w:rsidRPr="006917F7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của điều lệ.</w:t>
            </w:r>
          </w:p>
        </w:tc>
      </w:tr>
      <w:tr w:rsidR="00D46619" w14:paraId="13246644" w14:textId="77777777" w:rsidTr="001A0364">
        <w:tc>
          <w:tcPr>
            <w:tcW w:w="758" w:type="dxa"/>
          </w:tcPr>
          <w:p w14:paraId="0E7E00ED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12F64FDA" w14:textId="0B4701A7" w:rsidR="00D46619" w:rsidRDefault="00587FCD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Tuổi tối thiểu</w:t>
            </w:r>
          </w:p>
        </w:tc>
        <w:tc>
          <w:tcPr>
            <w:tcW w:w="1566" w:type="dxa"/>
          </w:tcPr>
          <w:p w14:paraId="0E622A2D" w14:textId="77777777" w:rsidR="00D46619" w:rsidRDefault="00D46619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66F8BADD" w14:textId="387D5E52" w:rsidR="00D46619" w:rsidRDefault="00587FCD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nguyên dương.</w:t>
            </w:r>
          </w:p>
        </w:tc>
        <w:tc>
          <w:tcPr>
            <w:tcW w:w="3646" w:type="dxa"/>
          </w:tcPr>
          <w:p w14:paraId="6F25AB2A" w14:textId="6C5D55A1" w:rsidR="00D46619" w:rsidRDefault="00587FCD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tuổi tối thiểu của một cầu thủ</w:t>
            </w:r>
          </w:p>
        </w:tc>
      </w:tr>
      <w:tr w:rsidR="00587FCD" w14:paraId="3F3A5D84" w14:textId="77777777" w:rsidTr="00C3570B">
        <w:tc>
          <w:tcPr>
            <w:tcW w:w="758" w:type="dxa"/>
          </w:tcPr>
          <w:p w14:paraId="3EB33DB2" w14:textId="77777777" w:rsidR="00587FCD" w:rsidRDefault="00587FCD" w:rsidP="00C3570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7D52A682" w14:textId="77777777" w:rsidR="00587FCD" w:rsidRDefault="00587FCD" w:rsidP="00C3570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Tuổi tối đa</w:t>
            </w:r>
          </w:p>
        </w:tc>
        <w:tc>
          <w:tcPr>
            <w:tcW w:w="1566" w:type="dxa"/>
          </w:tcPr>
          <w:p w14:paraId="66CAC90D" w14:textId="77777777" w:rsidR="00587FCD" w:rsidRDefault="00587FCD" w:rsidP="00C3570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0C8FF36F" w14:textId="3A92488C" w:rsidR="00587FCD" w:rsidRDefault="00587FCD" w:rsidP="00C3570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nguyên dương.</w:t>
            </w:r>
          </w:p>
        </w:tc>
        <w:tc>
          <w:tcPr>
            <w:tcW w:w="3646" w:type="dxa"/>
          </w:tcPr>
          <w:p w14:paraId="097A9888" w14:textId="77777777" w:rsidR="00587FCD" w:rsidRDefault="00587FCD" w:rsidP="00C3570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tuổi tối đa của một cầu thủ</w:t>
            </w:r>
          </w:p>
        </w:tc>
      </w:tr>
      <w:tr w:rsidR="00587FCD" w14:paraId="458EDE93" w14:textId="77777777" w:rsidTr="001A0364">
        <w:tc>
          <w:tcPr>
            <w:tcW w:w="758" w:type="dxa"/>
          </w:tcPr>
          <w:p w14:paraId="674D7CF5" w14:textId="6D0B980B" w:rsidR="00587FCD" w:rsidRDefault="00587FCD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14:paraId="22BFB246" w14:textId="04575AFE" w:rsidR="00587FCD" w:rsidRDefault="00587FCD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cầu thủ tối thiểu</w:t>
            </w:r>
          </w:p>
        </w:tc>
        <w:tc>
          <w:tcPr>
            <w:tcW w:w="1566" w:type="dxa"/>
          </w:tcPr>
          <w:p w14:paraId="2F26F728" w14:textId="6603F97F" w:rsidR="00587FCD" w:rsidRDefault="00587FCD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04E47733" w14:textId="2F0EDAA9" w:rsidR="00587FCD" w:rsidRDefault="00587FCD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nguyên dương.</w:t>
            </w:r>
          </w:p>
        </w:tc>
        <w:tc>
          <w:tcPr>
            <w:tcW w:w="3646" w:type="dxa"/>
          </w:tcPr>
          <w:p w14:paraId="4BBDA5CF" w14:textId="6A2E0B72" w:rsidR="00587FCD" w:rsidRDefault="00587FCD" w:rsidP="001A0364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cầu thủ tối thiểu tham dữ giải của một đội bóng</w:t>
            </w:r>
          </w:p>
        </w:tc>
      </w:tr>
      <w:tr w:rsidR="00587FCD" w14:paraId="001F81DD" w14:textId="77777777" w:rsidTr="001A0364">
        <w:tc>
          <w:tcPr>
            <w:tcW w:w="758" w:type="dxa"/>
          </w:tcPr>
          <w:p w14:paraId="7515512B" w14:textId="220CF288" w:rsidR="00587FCD" w:rsidRDefault="00587FCD" w:rsidP="00587FC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14:paraId="4DD7D2FC" w14:textId="1F52E996" w:rsidR="00587FCD" w:rsidRDefault="00587FCD" w:rsidP="00587FC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Số cầu thủ tối </w:t>
            </w:r>
            <w:r>
              <w:rPr>
                <w:lang w:val="en-US"/>
              </w:rPr>
              <w:t>đa</w:t>
            </w:r>
          </w:p>
        </w:tc>
        <w:tc>
          <w:tcPr>
            <w:tcW w:w="1566" w:type="dxa"/>
          </w:tcPr>
          <w:p w14:paraId="6BC5EAD5" w14:textId="0D3F30E2" w:rsidR="00587FCD" w:rsidRDefault="00587FCD" w:rsidP="00587FC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22CECCB1" w14:textId="2E07C2E2" w:rsidR="00587FCD" w:rsidRDefault="00587FCD" w:rsidP="00587FC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nguyên dương.</w:t>
            </w:r>
          </w:p>
        </w:tc>
        <w:tc>
          <w:tcPr>
            <w:tcW w:w="3646" w:type="dxa"/>
          </w:tcPr>
          <w:p w14:paraId="728F5792" w14:textId="57BF32C2" w:rsidR="00587FCD" w:rsidRDefault="00587FCD" w:rsidP="00587FC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Số cầu thủ tối </w:t>
            </w:r>
            <w:r>
              <w:rPr>
                <w:lang w:val="en-US"/>
              </w:rPr>
              <w:t>đa</w:t>
            </w:r>
            <w:r>
              <w:rPr>
                <w:lang w:val="en-US"/>
              </w:rPr>
              <w:t xml:space="preserve"> tham dữ giải của một đội bóng</w:t>
            </w:r>
          </w:p>
        </w:tc>
      </w:tr>
      <w:tr w:rsidR="00587FCD" w14:paraId="4B244B3D" w14:textId="77777777" w:rsidTr="001A0364">
        <w:tc>
          <w:tcPr>
            <w:tcW w:w="758" w:type="dxa"/>
          </w:tcPr>
          <w:p w14:paraId="72E424A8" w14:textId="5C98954C" w:rsidR="00587FCD" w:rsidRDefault="00587FCD" w:rsidP="00587FC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14:paraId="355F4535" w14:textId="1675578B" w:rsidR="00587FCD" w:rsidRDefault="00587FCD" w:rsidP="00587FC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Số cầu thủ </w:t>
            </w:r>
            <w:r>
              <w:rPr>
                <w:lang w:val="en-US"/>
              </w:rPr>
              <w:t>ngoại tối đa</w:t>
            </w:r>
          </w:p>
        </w:tc>
        <w:tc>
          <w:tcPr>
            <w:tcW w:w="1566" w:type="dxa"/>
          </w:tcPr>
          <w:p w14:paraId="22EEC59E" w14:textId="54E65B0A" w:rsidR="00587FCD" w:rsidRDefault="00587FCD" w:rsidP="00587FC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3D1FFD30" w14:textId="01F8F207" w:rsidR="00587FCD" w:rsidRDefault="00587FCD" w:rsidP="00587FC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nguyên dương.</w:t>
            </w:r>
          </w:p>
        </w:tc>
        <w:tc>
          <w:tcPr>
            <w:tcW w:w="3646" w:type="dxa"/>
          </w:tcPr>
          <w:p w14:paraId="0F40FC86" w14:textId="1DFFB6CC" w:rsidR="00587FCD" w:rsidRDefault="00587FCD" w:rsidP="00587FC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Số cầu thủ </w:t>
            </w:r>
            <w:r>
              <w:rPr>
                <w:lang w:val="en-US"/>
              </w:rPr>
              <w:t>ngoại tối đa của một đội bóng</w:t>
            </w:r>
          </w:p>
        </w:tc>
      </w:tr>
      <w:tr w:rsidR="00587FCD" w14:paraId="069D5EB2" w14:textId="77777777" w:rsidTr="00C3570B">
        <w:tc>
          <w:tcPr>
            <w:tcW w:w="758" w:type="dxa"/>
          </w:tcPr>
          <w:p w14:paraId="700CC579" w14:textId="53ED0F5A" w:rsidR="00587FCD" w:rsidRDefault="00587FCD" w:rsidP="00C3570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66" w:type="dxa"/>
          </w:tcPr>
          <w:p w14:paraId="3500ABF8" w14:textId="1D0A3BBF" w:rsidR="00587FCD" w:rsidRDefault="00587FCD" w:rsidP="00C3570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Số </w:t>
            </w:r>
            <w:r>
              <w:rPr>
                <w:lang w:val="en-US"/>
              </w:rPr>
              <w:t>phút bù giờ</w:t>
            </w:r>
            <w:r>
              <w:rPr>
                <w:lang w:val="en-US"/>
              </w:rPr>
              <w:t xml:space="preserve"> tối đa</w:t>
            </w:r>
          </w:p>
        </w:tc>
        <w:tc>
          <w:tcPr>
            <w:tcW w:w="1566" w:type="dxa"/>
          </w:tcPr>
          <w:p w14:paraId="75D20A0E" w14:textId="77777777" w:rsidR="00587FCD" w:rsidRDefault="00587FCD" w:rsidP="00C3570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15D8A76F" w14:textId="77777777" w:rsidR="00587FCD" w:rsidRDefault="00587FCD" w:rsidP="00C3570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nguyên dương.</w:t>
            </w:r>
          </w:p>
        </w:tc>
        <w:tc>
          <w:tcPr>
            <w:tcW w:w="3646" w:type="dxa"/>
          </w:tcPr>
          <w:p w14:paraId="339C19FA" w14:textId="0DC8FE58" w:rsidR="00587FCD" w:rsidRDefault="00587FCD" w:rsidP="00C3570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phút bù giờ tối đa của một trận đấu</w:t>
            </w:r>
          </w:p>
        </w:tc>
      </w:tr>
      <w:tr w:rsidR="00587FCD" w14:paraId="53598543" w14:textId="77777777" w:rsidTr="00C3570B">
        <w:tc>
          <w:tcPr>
            <w:tcW w:w="758" w:type="dxa"/>
          </w:tcPr>
          <w:p w14:paraId="72D2367B" w14:textId="6A33EC08" w:rsidR="00587FCD" w:rsidRDefault="00587FCD" w:rsidP="00C3570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66" w:type="dxa"/>
          </w:tcPr>
          <w:p w14:paraId="0580F596" w14:textId="52F1C228" w:rsidR="00587FCD" w:rsidRDefault="00587FCD" w:rsidP="00C3570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điểm thắng</w:t>
            </w:r>
          </w:p>
        </w:tc>
        <w:tc>
          <w:tcPr>
            <w:tcW w:w="1566" w:type="dxa"/>
          </w:tcPr>
          <w:p w14:paraId="3F5A3A5B" w14:textId="77777777" w:rsidR="00587FCD" w:rsidRDefault="00587FCD" w:rsidP="00C3570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037D9E1D" w14:textId="77777777" w:rsidR="00587FCD" w:rsidRDefault="00587FCD" w:rsidP="00C3570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nguyên dương.</w:t>
            </w:r>
          </w:p>
        </w:tc>
        <w:tc>
          <w:tcPr>
            <w:tcW w:w="3646" w:type="dxa"/>
          </w:tcPr>
          <w:p w14:paraId="052764FA" w14:textId="4AE90F21" w:rsidR="00587FCD" w:rsidRDefault="00587FCD" w:rsidP="00C3570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điểm của một trận thắng</w:t>
            </w:r>
          </w:p>
        </w:tc>
      </w:tr>
      <w:tr w:rsidR="00587FCD" w14:paraId="14C4B7A8" w14:textId="77777777" w:rsidTr="00C3570B">
        <w:tc>
          <w:tcPr>
            <w:tcW w:w="758" w:type="dxa"/>
          </w:tcPr>
          <w:p w14:paraId="69A5D6E8" w14:textId="77777777" w:rsidR="00587FCD" w:rsidRDefault="00587FCD" w:rsidP="00C3570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  <w:p w14:paraId="3C03F7CC" w14:textId="52F3AFA3" w:rsidR="00587FCD" w:rsidRPr="00587FCD" w:rsidRDefault="00587FCD" w:rsidP="00587FCD">
            <w:pPr>
              <w:rPr>
                <w:lang w:val="en-US"/>
              </w:rPr>
            </w:pPr>
          </w:p>
        </w:tc>
        <w:tc>
          <w:tcPr>
            <w:tcW w:w="1966" w:type="dxa"/>
          </w:tcPr>
          <w:p w14:paraId="7F462645" w14:textId="5902F1F4" w:rsidR="00587FCD" w:rsidRDefault="00587FCD" w:rsidP="00C3570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Số điểm </w:t>
            </w:r>
            <w:r>
              <w:rPr>
                <w:lang w:val="en-US"/>
              </w:rPr>
              <w:t>thua</w:t>
            </w:r>
          </w:p>
        </w:tc>
        <w:tc>
          <w:tcPr>
            <w:tcW w:w="1566" w:type="dxa"/>
          </w:tcPr>
          <w:p w14:paraId="41372B1D" w14:textId="77777777" w:rsidR="00587FCD" w:rsidRDefault="00587FCD" w:rsidP="00C3570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7C7DCFB9" w14:textId="29FF3B3E" w:rsidR="00587FCD" w:rsidRDefault="00587FCD" w:rsidP="00C3570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nguyên</w:t>
            </w:r>
            <w:r>
              <w:rPr>
                <w:lang w:val="en-US"/>
              </w:rPr>
              <w:t xml:space="preserve"> không âm</w:t>
            </w:r>
            <w:r>
              <w:rPr>
                <w:lang w:val="en-US"/>
              </w:rPr>
              <w:t>.</w:t>
            </w:r>
          </w:p>
        </w:tc>
        <w:tc>
          <w:tcPr>
            <w:tcW w:w="3646" w:type="dxa"/>
          </w:tcPr>
          <w:p w14:paraId="0196E465" w14:textId="0818974B" w:rsidR="00587FCD" w:rsidRDefault="00587FCD" w:rsidP="00C3570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Số điểm của một trận </w:t>
            </w:r>
            <w:r>
              <w:rPr>
                <w:lang w:val="en-US"/>
              </w:rPr>
              <w:t>thua</w:t>
            </w:r>
          </w:p>
        </w:tc>
      </w:tr>
      <w:tr w:rsidR="00587FCD" w14:paraId="0AF7BE22" w14:textId="77777777" w:rsidTr="00C3570B">
        <w:tc>
          <w:tcPr>
            <w:tcW w:w="758" w:type="dxa"/>
          </w:tcPr>
          <w:p w14:paraId="638B5221" w14:textId="77777777" w:rsidR="00587FCD" w:rsidRDefault="00587FCD" w:rsidP="00587FC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14:paraId="31FC4A75" w14:textId="4C6BEDB7" w:rsidR="00587FCD" w:rsidRPr="00587FCD" w:rsidRDefault="00587FCD" w:rsidP="00587FCD">
            <w:pPr>
              <w:rPr>
                <w:lang w:val="en-US"/>
              </w:rPr>
            </w:pPr>
          </w:p>
        </w:tc>
        <w:tc>
          <w:tcPr>
            <w:tcW w:w="1966" w:type="dxa"/>
          </w:tcPr>
          <w:p w14:paraId="36C12A45" w14:textId="15D86990" w:rsidR="00587FCD" w:rsidRDefault="00587FCD" w:rsidP="00C3570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Số điểm </w:t>
            </w:r>
            <w:r>
              <w:rPr>
                <w:lang w:val="en-US"/>
              </w:rPr>
              <w:t>hòa</w:t>
            </w:r>
          </w:p>
        </w:tc>
        <w:tc>
          <w:tcPr>
            <w:tcW w:w="1566" w:type="dxa"/>
          </w:tcPr>
          <w:p w14:paraId="2B7F62A6" w14:textId="77777777" w:rsidR="00587FCD" w:rsidRDefault="00587FCD" w:rsidP="00C3570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50F83C04" w14:textId="77777777" w:rsidR="00587FCD" w:rsidRDefault="00587FCD" w:rsidP="00C3570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nguyên dương.</w:t>
            </w:r>
          </w:p>
        </w:tc>
        <w:tc>
          <w:tcPr>
            <w:tcW w:w="3646" w:type="dxa"/>
          </w:tcPr>
          <w:p w14:paraId="5E234AC1" w14:textId="2EA8584D" w:rsidR="00587FCD" w:rsidRDefault="00587FCD" w:rsidP="00C3570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Số điểm của một trận </w:t>
            </w:r>
            <w:r>
              <w:rPr>
                <w:lang w:val="en-US"/>
              </w:rPr>
              <w:t>hòa</w:t>
            </w:r>
          </w:p>
        </w:tc>
      </w:tr>
      <w:tr w:rsidR="00587FCD" w14:paraId="5BD2A9E9" w14:textId="77777777" w:rsidTr="00C3570B">
        <w:tc>
          <w:tcPr>
            <w:tcW w:w="758" w:type="dxa"/>
          </w:tcPr>
          <w:p w14:paraId="0EB5CA84" w14:textId="77777777" w:rsidR="00587FCD" w:rsidRDefault="00587FCD" w:rsidP="00587FC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  <w:p w14:paraId="37CA8E29" w14:textId="77777777" w:rsidR="00587FCD" w:rsidRPr="00587FCD" w:rsidRDefault="00587FCD" w:rsidP="00587FCD">
            <w:pPr>
              <w:rPr>
                <w:lang w:val="en-US"/>
              </w:rPr>
            </w:pPr>
          </w:p>
        </w:tc>
        <w:tc>
          <w:tcPr>
            <w:tcW w:w="1966" w:type="dxa"/>
          </w:tcPr>
          <w:p w14:paraId="70BC9B66" w14:textId="43511C61" w:rsidR="00587FCD" w:rsidRDefault="00587FCD" w:rsidP="00587FC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đội xuống hạng</w:t>
            </w:r>
          </w:p>
        </w:tc>
        <w:tc>
          <w:tcPr>
            <w:tcW w:w="1566" w:type="dxa"/>
          </w:tcPr>
          <w:p w14:paraId="0EA29676" w14:textId="261DF7C8" w:rsidR="00587FCD" w:rsidRDefault="00587FCD" w:rsidP="00587FC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0E72F0D5" w14:textId="2A1B1A0D" w:rsidR="00587FCD" w:rsidRDefault="00587FCD" w:rsidP="00587FC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nguyên dương.</w:t>
            </w:r>
          </w:p>
        </w:tc>
        <w:tc>
          <w:tcPr>
            <w:tcW w:w="3646" w:type="dxa"/>
          </w:tcPr>
          <w:p w14:paraId="6A8DC530" w14:textId="1949ABBA" w:rsidR="00587FCD" w:rsidRDefault="00587FCD" w:rsidP="00587FC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đội bị xuống hạng</w:t>
            </w:r>
          </w:p>
        </w:tc>
      </w:tr>
      <w:tr w:rsidR="00587FCD" w14:paraId="6FBC3E77" w14:textId="77777777" w:rsidTr="001A0364">
        <w:tc>
          <w:tcPr>
            <w:tcW w:w="758" w:type="dxa"/>
          </w:tcPr>
          <w:p w14:paraId="5E24BFEA" w14:textId="660D12AB" w:rsidR="00587FCD" w:rsidRDefault="00587FCD" w:rsidP="00587FC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14:paraId="3D8E1665" w14:textId="77777777" w:rsidR="00587FCD" w:rsidRDefault="00587FCD" w:rsidP="00587FCD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966" w:type="dxa"/>
          </w:tcPr>
          <w:p w14:paraId="0EFDFAAF" w14:textId="27D5E200" w:rsidR="00587FCD" w:rsidRDefault="00587FCD" w:rsidP="00587FC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Số đội </w:t>
            </w:r>
            <w:r>
              <w:rPr>
                <w:lang w:val="en-US"/>
              </w:rPr>
              <w:t>dự C1</w:t>
            </w:r>
          </w:p>
        </w:tc>
        <w:tc>
          <w:tcPr>
            <w:tcW w:w="1566" w:type="dxa"/>
          </w:tcPr>
          <w:p w14:paraId="4086C4D2" w14:textId="26CF1CC1" w:rsidR="00587FCD" w:rsidRDefault="00587FCD" w:rsidP="00587FC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0D397D71" w14:textId="728EDB65" w:rsidR="00587FCD" w:rsidRDefault="00587FCD" w:rsidP="00587FC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nguyên dương.</w:t>
            </w:r>
          </w:p>
        </w:tc>
        <w:tc>
          <w:tcPr>
            <w:tcW w:w="3646" w:type="dxa"/>
          </w:tcPr>
          <w:p w14:paraId="718E00A9" w14:textId="5012B6F1" w:rsidR="00587FCD" w:rsidRDefault="00587FCD" w:rsidP="00587FC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đội được dự cup C1</w:t>
            </w:r>
          </w:p>
        </w:tc>
      </w:tr>
      <w:tr w:rsidR="00587FCD" w14:paraId="534853D1" w14:textId="77777777" w:rsidTr="001A0364">
        <w:tc>
          <w:tcPr>
            <w:tcW w:w="758" w:type="dxa"/>
          </w:tcPr>
          <w:p w14:paraId="1C4DD0E8" w14:textId="4FD5D86C" w:rsidR="00587FCD" w:rsidRDefault="00587FCD" w:rsidP="00587FC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</w:p>
          <w:p w14:paraId="2591C3F6" w14:textId="77777777" w:rsidR="00587FCD" w:rsidRDefault="00587FCD" w:rsidP="00587FCD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966" w:type="dxa"/>
          </w:tcPr>
          <w:p w14:paraId="6417690A" w14:textId="4186ABB3" w:rsidR="00587FCD" w:rsidRDefault="00587FCD" w:rsidP="00587FC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đội dự C</w:t>
            </w:r>
            <w:r>
              <w:rPr>
                <w:lang w:val="en-US"/>
              </w:rPr>
              <w:t>2</w:t>
            </w:r>
          </w:p>
        </w:tc>
        <w:tc>
          <w:tcPr>
            <w:tcW w:w="1566" w:type="dxa"/>
          </w:tcPr>
          <w:p w14:paraId="71259912" w14:textId="677A5871" w:rsidR="00587FCD" w:rsidRDefault="00587FCD" w:rsidP="00587FC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4A6E2BB8" w14:textId="5B9FD605" w:rsidR="00587FCD" w:rsidRDefault="00587FCD" w:rsidP="00587FC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nguyên dương.</w:t>
            </w:r>
          </w:p>
        </w:tc>
        <w:tc>
          <w:tcPr>
            <w:tcW w:w="3646" w:type="dxa"/>
          </w:tcPr>
          <w:p w14:paraId="7F900622" w14:textId="3CFA793C" w:rsidR="00587FCD" w:rsidRDefault="00587FCD" w:rsidP="00587FC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đội được dự cup C</w:t>
            </w:r>
            <w:r>
              <w:rPr>
                <w:lang w:val="en-US"/>
              </w:rPr>
              <w:t>2</w:t>
            </w:r>
          </w:p>
        </w:tc>
      </w:tr>
    </w:tbl>
    <w:p w14:paraId="767409DA" w14:textId="77777777" w:rsidR="00D46619" w:rsidRPr="00D3140B" w:rsidRDefault="00D46619" w:rsidP="001A0364">
      <w:pPr>
        <w:pStyle w:val="BodyText"/>
        <w:keepLines w:val="0"/>
        <w:widowControl/>
        <w:numPr>
          <w:ilvl w:val="1"/>
          <w:numId w:val="39"/>
        </w:numPr>
        <w:spacing w:before="120"/>
        <w:ind w:left="1080"/>
        <w:jc w:val="both"/>
        <w:rPr>
          <w:i/>
          <w:color w:val="0000FF"/>
        </w:rPr>
      </w:pPr>
      <w:r w:rsidRPr="00D3140B">
        <w:rPr>
          <w:i/>
          <w:color w:val="0000FF"/>
        </w:rPr>
        <w:t xml:space="preserve">Danh sách các trách nhiệm (các phương thức) chính. </w:t>
      </w:r>
    </w:p>
    <w:p w14:paraId="5CAAF784" w14:textId="77777777" w:rsidR="00D46619" w:rsidRPr="0028234A" w:rsidRDefault="00D46619" w:rsidP="001A0364">
      <w:pPr>
        <w:pStyle w:val="BodyText"/>
        <w:keepLines w:val="0"/>
        <w:widowControl/>
        <w:spacing w:before="120"/>
        <w:ind w:left="108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Kiểm tra điều lệ</w:t>
      </w:r>
    </w:p>
    <w:p w14:paraId="25E65E98" w14:textId="77777777" w:rsidR="00D46619" w:rsidRDefault="00D46619" w:rsidP="001A0364">
      <w:pPr>
        <w:pStyle w:val="Heading1"/>
      </w:pPr>
      <w:bookmarkStart w:id="6" w:name="_Toc167699050"/>
      <w:bookmarkStart w:id="7" w:name="_Toc11237166"/>
      <w:r>
        <w:t>Sơ đồ trạng thái</w:t>
      </w:r>
      <w:bookmarkEnd w:id="6"/>
      <w:bookmarkEnd w:id="7"/>
    </w:p>
    <w:p w14:paraId="11C7A651" w14:textId="77777777" w:rsidR="00D46619" w:rsidRPr="00D3140B" w:rsidRDefault="00D46619" w:rsidP="001A0364">
      <w:pPr>
        <w:pStyle w:val="BodyText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có.</w:t>
      </w:r>
    </w:p>
    <w:p w14:paraId="4BD96AFF" w14:textId="7CE07749" w:rsidR="00FD06E2" w:rsidRPr="00363B6E" w:rsidRDefault="00FD06E2" w:rsidP="00FD06E2">
      <w:pPr>
        <w:pStyle w:val="BodyText"/>
        <w:rPr>
          <w:i/>
          <w:color w:val="0000FF"/>
        </w:rPr>
      </w:pPr>
    </w:p>
    <w:sectPr w:rsidR="00FD06E2" w:rsidRPr="00363B6E" w:rsidSect="00746ED1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8EE90E" w14:textId="77777777" w:rsidR="003228CB" w:rsidRDefault="003228CB">
      <w:r>
        <w:separator/>
      </w:r>
    </w:p>
  </w:endnote>
  <w:endnote w:type="continuationSeparator" w:id="0">
    <w:p w14:paraId="643D16D9" w14:textId="77777777" w:rsidR="003228CB" w:rsidRDefault="00322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8D8D3" w14:textId="77777777" w:rsidR="00746ED1" w:rsidRDefault="000A272D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09807283" wp14:editId="27CD5A3F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FD06E2" w14:paraId="4A98A236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11A385D0" w14:textId="77777777" w:rsidR="00FD06E2" w:rsidRPr="007A1DE8" w:rsidRDefault="00746ED1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8752" behindDoc="1" locked="0" layoutInCell="1" allowOverlap="1" wp14:anchorId="44279F5B" wp14:editId="3DD7F7B3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49512F83" w14:textId="77777777" w:rsidR="00FD06E2" w:rsidRDefault="00FD06E2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52AFF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5C93C17D" w14:textId="77777777" w:rsidR="00FD06E2" w:rsidRPr="0037628A" w:rsidRDefault="00FD06E2" w:rsidP="003762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53B4D" w14:textId="77777777" w:rsidR="003228CB" w:rsidRDefault="003228CB">
      <w:r>
        <w:separator/>
      </w:r>
    </w:p>
  </w:footnote>
  <w:footnote w:type="continuationSeparator" w:id="0">
    <w:p w14:paraId="1BBBA7A0" w14:textId="77777777" w:rsidR="003228CB" w:rsidRDefault="003228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BD711" w14:textId="77777777" w:rsidR="00746ED1" w:rsidRDefault="00746ED1" w:rsidP="00746ED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2CCF1EC" wp14:editId="051387BC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22DBF" id="Freeform 1" o:spid="_x0000_s1026" style="position:absolute;margin-left:0;margin-top:.75pt;width:93.15pt;height:814.5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7728" behindDoc="0" locked="0" layoutInCell="1" allowOverlap="1" wp14:anchorId="7D0159A2" wp14:editId="594ADB56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1969A57" w14:textId="77777777" w:rsidR="00746ED1" w:rsidRDefault="00746ED1" w:rsidP="00746ED1">
    <w:pPr>
      <w:pStyle w:val="Title"/>
      <w:rPr>
        <w:lang w:val="en-US"/>
      </w:rPr>
    </w:pPr>
  </w:p>
  <w:p w14:paraId="79ABDC7C" w14:textId="77777777" w:rsidR="00746ED1" w:rsidRPr="003B1A2B" w:rsidRDefault="00746ED1" w:rsidP="00746ED1">
    <w:pPr>
      <w:rPr>
        <w:lang w:val="en-US"/>
      </w:rPr>
    </w:pPr>
  </w:p>
  <w:p w14:paraId="51367BEE" w14:textId="77777777" w:rsidR="00746ED1" w:rsidRPr="00F53DBB" w:rsidRDefault="00746ED1" w:rsidP="00746ED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323D2F1B" w14:textId="77777777" w:rsidR="00746ED1" w:rsidRPr="0040293A" w:rsidRDefault="00746ED1" w:rsidP="00746ED1">
    <w:pPr>
      <w:pStyle w:val="Header"/>
      <w:rPr>
        <w:rFonts w:eastAsia="Tahoma"/>
      </w:rPr>
    </w:pPr>
  </w:p>
  <w:p w14:paraId="7044E9E2" w14:textId="77777777" w:rsidR="00FB6741" w:rsidRPr="00746ED1" w:rsidRDefault="00FB6741" w:rsidP="00746E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EC66B" w14:textId="77777777" w:rsidR="00746ED1" w:rsidRDefault="00746ED1">
    <w:r w:rsidRPr="004257CD"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1B589660" wp14:editId="0C0BDADD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FD06E2" w14:paraId="46A9FE14" w14:textId="77777777" w:rsidTr="00746ED1">
      <w:tc>
        <w:tcPr>
          <w:tcW w:w="6623" w:type="dxa"/>
        </w:tcPr>
        <w:p w14:paraId="673EE251" w14:textId="77777777" w:rsidR="00FD06E2" w:rsidRPr="003548A8" w:rsidRDefault="00F5274E" w:rsidP="00565DFE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Phần mềm quản lý giải bóng đá vô địch quốc gia</w:t>
          </w:r>
        </w:p>
      </w:tc>
      <w:tc>
        <w:tcPr>
          <w:tcW w:w="2620" w:type="dxa"/>
        </w:tcPr>
        <w:p w14:paraId="727D2965" w14:textId="08356058" w:rsidR="00FD06E2" w:rsidRPr="007A1DE8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Phiên bản: </w:t>
          </w:r>
          <w:r w:rsidR="00F5274E">
            <w:rPr>
              <w:lang w:val="en-US"/>
            </w:rPr>
            <w:t>1.</w:t>
          </w:r>
          <w:r w:rsidR="00472BC6">
            <w:rPr>
              <w:lang w:val="en-US"/>
            </w:rPr>
            <w:t>1</w:t>
          </w:r>
        </w:p>
      </w:tc>
    </w:tr>
    <w:tr w:rsidR="00FD06E2" w14:paraId="1B5C4084" w14:textId="77777777" w:rsidTr="00746ED1">
      <w:trPr>
        <w:trHeight w:val="130"/>
      </w:trPr>
      <w:tc>
        <w:tcPr>
          <w:tcW w:w="6623" w:type="dxa"/>
        </w:tcPr>
        <w:p w14:paraId="02851ECF" w14:textId="77777777" w:rsidR="00FD06E2" w:rsidRPr="00FD06E2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>Hồ sơ phân tích</w:t>
          </w:r>
        </w:p>
      </w:tc>
      <w:tc>
        <w:tcPr>
          <w:tcW w:w="2620" w:type="dxa"/>
        </w:tcPr>
        <w:p w14:paraId="47FBA0FF" w14:textId="13143497" w:rsidR="00FD06E2" w:rsidRPr="007A1DE8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>Ngày:</w:t>
          </w:r>
          <w:r w:rsidR="00F5274E">
            <w:rPr>
              <w:lang w:val="en-US"/>
            </w:rPr>
            <w:t xml:space="preserve"> 1</w:t>
          </w:r>
          <w:r w:rsidR="00472BC6">
            <w:rPr>
              <w:lang w:val="en-US"/>
            </w:rPr>
            <w:t>2</w:t>
          </w:r>
          <w:r w:rsidR="00F5274E">
            <w:rPr>
              <w:lang w:val="en-US"/>
            </w:rPr>
            <w:t>/0</w:t>
          </w:r>
          <w:r w:rsidR="00472BC6">
            <w:rPr>
              <w:lang w:val="en-US"/>
            </w:rPr>
            <w:t>6</w:t>
          </w:r>
          <w:r w:rsidR="00F5274E">
            <w:rPr>
              <w:lang w:val="en-US"/>
            </w:rPr>
            <w:t>/2019</w:t>
          </w:r>
        </w:p>
      </w:tc>
    </w:tr>
  </w:tbl>
  <w:p w14:paraId="3D23C552" w14:textId="77777777" w:rsidR="00FD06E2" w:rsidRPr="0037628A" w:rsidRDefault="00FD06E2" w:rsidP="003762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3"/>
  </w:num>
  <w:num w:numId="4">
    <w:abstractNumId w:val="20"/>
  </w:num>
  <w:num w:numId="5">
    <w:abstractNumId w:val="24"/>
  </w:num>
  <w:num w:numId="6">
    <w:abstractNumId w:val="12"/>
  </w:num>
  <w:num w:numId="7">
    <w:abstractNumId w:val="25"/>
  </w:num>
  <w:num w:numId="8">
    <w:abstractNumId w:val="30"/>
  </w:num>
  <w:num w:numId="9">
    <w:abstractNumId w:val="16"/>
  </w:num>
  <w:num w:numId="10">
    <w:abstractNumId w:val="10"/>
  </w:num>
  <w:num w:numId="11">
    <w:abstractNumId w:val="36"/>
  </w:num>
  <w:num w:numId="12">
    <w:abstractNumId w:val="32"/>
  </w:num>
  <w:num w:numId="13">
    <w:abstractNumId w:val="29"/>
  </w:num>
  <w:num w:numId="14">
    <w:abstractNumId w:val="3"/>
  </w:num>
  <w:num w:numId="15">
    <w:abstractNumId w:val="6"/>
  </w:num>
  <w:num w:numId="16">
    <w:abstractNumId w:val="28"/>
  </w:num>
  <w:num w:numId="17">
    <w:abstractNumId w:val="34"/>
  </w:num>
  <w:num w:numId="18">
    <w:abstractNumId w:val="15"/>
  </w:num>
  <w:num w:numId="19">
    <w:abstractNumId w:val="27"/>
  </w:num>
  <w:num w:numId="20">
    <w:abstractNumId w:val="33"/>
  </w:num>
  <w:num w:numId="21">
    <w:abstractNumId w:val="35"/>
  </w:num>
  <w:num w:numId="22">
    <w:abstractNumId w:val="11"/>
  </w:num>
  <w:num w:numId="23">
    <w:abstractNumId w:val="19"/>
  </w:num>
  <w:num w:numId="24">
    <w:abstractNumId w:val="7"/>
  </w:num>
  <w:num w:numId="25">
    <w:abstractNumId w:val="5"/>
  </w:num>
  <w:num w:numId="26">
    <w:abstractNumId w:val="17"/>
  </w:num>
  <w:num w:numId="27">
    <w:abstractNumId w:val="26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"/>
  </w:num>
  <w:num w:numId="33">
    <w:abstractNumId w:val="18"/>
  </w:num>
  <w:num w:numId="34">
    <w:abstractNumId w:val="31"/>
  </w:num>
  <w:num w:numId="35">
    <w:abstractNumId w:val="22"/>
  </w:num>
  <w:num w:numId="36">
    <w:abstractNumId w:val="9"/>
  </w:num>
  <w:num w:numId="37">
    <w:abstractNumId w:val="14"/>
  </w:num>
  <w:num w:numId="38">
    <w:abstractNumId w:val="8"/>
  </w:num>
  <w:num w:numId="39">
    <w:abstractNumId w:val="21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39C3"/>
    <w:rsid w:val="00006601"/>
    <w:rsid w:val="00024DF0"/>
    <w:rsid w:val="0003102F"/>
    <w:rsid w:val="0004751B"/>
    <w:rsid w:val="00052051"/>
    <w:rsid w:val="0007194C"/>
    <w:rsid w:val="000A272D"/>
    <w:rsid w:val="000A293E"/>
    <w:rsid w:val="000C0CA8"/>
    <w:rsid w:val="001A3901"/>
    <w:rsid w:val="001A6914"/>
    <w:rsid w:val="00213B43"/>
    <w:rsid w:val="0025609D"/>
    <w:rsid w:val="002965FE"/>
    <w:rsid w:val="003228CB"/>
    <w:rsid w:val="00362991"/>
    <w:rsid w:val="00363B6E"/>
    <w:rsid w:val="0037628A"/>
    <w:rsid w:val="00376773"/>
    <w:rsid w:val="00383520"/>
    <w:rsid w:val="00393BDB"/>
    <w:rsid w:val="003B0392"/>
    <w:rsid w:val="003B6D89"/>
    <w:rsid w:val="003F127B"/>
    <w:rsid w:val="004540F1"/>
    <w:rsid w:val="0047106F"/>
    <w:rsid w:val="00472BC6"/>
    <w:rsid w:val="004855AC"/>
    <w:rsid w:val="00493DEA"/>
    <w:rsid w:val="004A6BB7"/>
    <w:rsid w:val="004B7CC9"/>
    <w:rsid w:val="004D7455"/>
    <w:rsid w:val="005439AE"/>
    <w:rsid w:val="00562E67"/>
    <w:rsid w:val="00565DFE"/>
    <w:rsid w:val="0057432C"/>
    <w:rsid w:val="005860AD"/>
    <w:rsid w:val="00587FCD"/>
    <w:rsid w:val="00593AE3"/>
    <w:rsid w:val="005A02B6"/>
    <w:rsid w:val="005D3CF4"/>
    <w:rsid w:val="005E2817"/>
    <w:rsid w:val="005F3F51"/>
    <w:rsid w:val="00606127"/>
    <w:rsid w:val="006417F9"/>
    <w:rsid w:val="00643CAA"/>
    <w:rsid w:val="00681CD0"/>
    <w:rsid w:val="0070039F"/>
    <w:rsid w:val="00725DC4"/>
    <w:rsid w:val="00746ED1"/>
    <w:rsid w:val="00751440"/>
    <w:rsid w:val="007A1DE8"/>
    <w:rsid w:val="008551C9"/>
    <w:rsid w:val="008F22E3"/>
    <w:rsid w:val="008F7BA1"/>
    <w:rsid w:val="009467D3"/>
    <w:rsid w:val="00976D26"/>
    <w:rsid w:val="00990CCB"/>
    <w:rsid w:val="009C05E5"/>
    <w:rsid w:val="00A122CE"/>
    <w:rsid w:val="00A74AF8"/>
    <w:rsid w:val="00AA30A6"/>
    <w:rsid w:val="00AA49C3"/>
    <w:rsid w:val="00B0735D"/>
    <w:rsid w:val="00B62132"/>
    <w:rsid w:val="00B9220E"/>
    <w:rsid w:val="00BD1F8A"/>
    <w:rsid w:val="00C107A7"/>
    <w:rsid w:val="00C122ED"/>
    <w:rsid w:val="00C161AA"/>
    <w:rsid w:val="00C929D6"/>
    <w:rsid w:val="00CE7D5B"/>
    <w:rsid w:val="00D24E39"/>
    <w:rsid w:val="00D3578F"/>
    <w:rsid w:val="00D46619"/>
    <w:rsid w:val="00D52AFF"/>
    <w:rsid w:val="00D727B7"/>
    <w:rsid w:val="00DA2A6D"/>
    <w:rsid w:val="00ED3427"/>
    <w:rsid w:val="00F13A20"/>
    <w:rsid w:val="00F22516"/>
    <w:rsid w:val="00F5274E"/>
    <w:rsid w:val="00F66431"/>
    <w:rsid w:val="00FB6741"/>
    <w:rsid w:val="00FC567C"/>
    <w:rsid w:val="00FD06E2"/>
    <w:rsid w:val="00F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364D6B"/>
  <w15:docId w15:val="{AF6A9C38-6F39-4E61-9EBA-443AEF1D1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97</TotalTime>
  <Pages>10</Pages>
  <Words>1108</Words>
  <Characters>6317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7411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PHAN QUỐC PHONG</cp:lastModifiedBy>
  <cp:revision>38</cp:revision>
  <cp:lastPrinted>2013-12-07T15:57:00Z</cp:lastPrinted>
  <dcterms:created xsi:type="dcterms:W3CDTF">2013-10-13T11:07:00Z</dcterms:created>
  <dcterms:modified xsi:type="dcterms:W3CDTF">2019-06-12T06:05:00Z</dcterms:modified>
</cp:coreProperties>
</file>